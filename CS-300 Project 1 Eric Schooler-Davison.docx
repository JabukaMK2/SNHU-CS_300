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0D132" w14:textId="5A82692D" w:rsidR="00F9444C" w:rsidRDefault="00385460">
      <w:pPr>
        <w:pStyle w:val="NoSpacing"/>
      </w:pPr>
      <w:r>
        <w:t>Eric Schooler-Davison</w:t>
      </w:r>
    </w:p>
    <w:p w14:paraId="603645D3" w14:textId="74B35442" w:rsidR="00E614DD" w:rsidRDefault="00F87C66">
      <w:pPr>
        <w:pStyle w:val="NoSpacing"/>
      </w:pPr>
      <w:r>
        <w:t>Aline Yurik</w:t>
      </w:r>
    </w:p>
    <w:p w14:paraId="1D21A79D" w14:textId="699FEFF8" w:rsidR="00E614DD" w:rsidRDefault="00F87C66">
      <w:pPr>
        <w:pStyle w:val="NoSpacing"/>
      </w:pPr>
      <w:r>
        <w:t>CS-300</w:t>
      </w:r>
    </w:p>
    <w:p w14:paraId="2F280475" w14:textId="4819122D" w:rsidR="00E614DD" w:rsidRDefault="00F87C66">
      <w:pPr>
        <w:pStyle w:val="NoSpacing"/>
      </w:pPr>
      <w:r>
        <w:t>24 November 2024</w:t>
      </w:r>
    </w:p>
    <w:p w14:paraId="2D3FCEDA" w14:textId="38BBB031" w:rsidR="00E614DD" w:rsidRDefault="00F87C66">
      <w:pPr>
        <w:pStyle w:val="Title"/>
      </w:pPr>
      <w:r>
        <w:t xml:space="preserve">Project One </w:t>
      </w:r>
      <w:r w:rsidR="00C75921">
        <w:t>Milestones</w:t>
      </w:r>
    </w:p>
    <w:p w14:paraId="6253C2FB" w14:textId="69D0B0E6" w:rsidR="009D12D4" w:rsidRDefault="009D12D4" w:rsidP="00F87C66">
      <w:pPr>
        <w:ind w:firstLine="0"/>
        <w:rPr>
          <w:b/>
          <w:bCs/>
        </w:rPr>
      </w:pPr>
      <w:r w:rsidRPr="009D12D4">
        <w:rPr>
          <w:b/>
          <w:bCs/>
        </w:rPr>
        <w:t>File Interactions</w:t>
      </w:r>
    </w:p>
    <w:p w14:paraId="7CAB9CDB" w14:textId="7FDCC1A1" w:rsidR="009D12D4" w:rsidRDefault="009D12D4" w:rsidP="00F87C66">
      <w:pPr>
        <w:ind w:firstLine="0"/>
      </w:pPr>
      <w:r>
        <w:t>USING fstream to add the ability to interact with the files</w:t>
      </w:r>
    </w:p>
    <w:p w14:paraId="76A55C54" w14:textId="769CA8A7" w:rsidR="00510A07" w:rsidRDefault="00510A07" w:rsidP="00F87C66">
      <w:pPr>
        <w:ind w:firstLine="0"/>
      </w:pPr>
      <w:r>
        <w:t>OPEN file</w:t>
      </w:r>
    </w:p>
    <w:p w14:paraId="66BE8C49" w14:textId="2BEADFDD" w:rsidR="00510A07" w:rsidRDefault="009D12D4" w:rsidP="00F87C66">
      <w:pPr>
        <w:ind w:firstLine="0"/>
      </w:pPr>
      <w:r>
        <w:t xml:space="preserve">CREATE function </w:t>
      </w:r>
      <w:r w:rsidR="00510A07">
        <w:t>to load course.csv file (file path, data type)</w:t>
      </w:r>
    </w:p>
    <w:p w14:paraId="551025C4" w14:textId="083FA0C1" w:rsidR="00510A07" w:rsidRDefault="00510A07" w:rsidP="00F87C66">
      <w:pPr>
        <w:ind w:firstLine="0"/>
      </w:pPr>
      <w:r>
        <w:tab/>
        <w:t>IF file is found</w:t>
      </w:r>
    </w:p>
    <w:p w14:paraId="7A4711A5" w14:textId="4C88D47C" w:rsidR="00510A07" w:rsidRDefault="00510A07" w:rsidP="00F87C66">
      <w:pPr>
        <w:ind w:firstLine="0"/>
      </w:pPr>
      <w:r>
        <w:tab/>
      </w:r>
      <w:r>
        <w:tab/>
        <w:t>WHILE the end of file has not been reached</w:t>
      </w:r>
    </w:p>
    <w:p w14:paraId="67B24234" w14:textId="58413E66" w:rsidR="00510A07" w:rsidRDefault="00510A07" w:rsidP="00F87C66">
      <w:pPr>
        <w:ind w:firstLine="0"/>
      </w:pPr>
      <w:r>
        <w:tab/>
      </w:r>
      <w:r>
        <w:tab/>
      </w:r>
      <w:r>
        <w:tab/>
        <w:t>READ each line of the file</w:t>
      </w:r>
    </w:p>
    <w:p w14:paraId="5C4EF513" w14:textId="21D74B90" w:rsidR="00510A07" w:rsidRDefault="00510A07" w:rsidP="00F87C66">
      <w:pPr>
        <w:ind w:firstLine="0"/>
      </w:pPr>
      <w:r>
        <w:tab/>
      </w:r>
      <w:r>
        <w:tab/>
      </w:r>
      <w:r>
        <w:tab/>
      </w:r>
      <w:r>
        <w:tab/>
        <w:t>IF the file is shorter than two values</w:t>
      </w:r>
    </w:p>
    <w:p w14:paraId="06CB4279" w14:textId="77DE8CE4" w:rsidR="00510A07" w:rsidRDefault="00510A07" w:rsidP="00F87C66">
      <w:pPr>
        <w:ind w:firstLine="0"/>
      </w:pPr>
      <w:r>
        <w:tab/>
      </w:r>
      <w:r>
        <w:tab/>
      </w:r>
      <w:r>
        <w:tab/>
      </w:r>
      <w:r>
        <w:tab/>
      </w:r>
      <w:r>
        <w:tab/>
        <w:t>RETURN error then EXIT</w:t>
      </w:r>
    </w:p>
    <w:p w14:paraId="5AC74E5C" w14:textId="288F239C" w:rsidR="00510A07" w:rsidRDefault="00510A07" w:rsidP="001D4E59">
      <w:pPr>
        <w:ind w:left="2880" w:firstLine="0"/>
      </w:pPr>
      <w:r>
        <w:t>ELSE</w:t>
      </w:r>
      <w:r w:rsidR="001D4E59">
        <w:t xml:space="preserve"> IF file at the end of the line has another line in the file with the same course number</w:t>
      </w:r>
    </w:p>
    <w:p w14:paraId="215A51CC" w14:textId="66CC1B0C" w:rsidR="00510A07" w:rsidRDefault="00510A07" w:rsidP="00F87C66">
      <w:pPr>
        <w:ind w:firstLine="0"/>
      </w:pPr>
      <w:r>
        <w:tab/>
      </w:r>
      <w:r>
        <w:tab/>
      </w:r>
      <w:r>
        <w:tab/>
      </w:r>
      <w:r>
        <w:tab/>
      </w:r>
      <w:r>
        <w:tab/>
        <w:t>CONTINUE</w:t>
      </w:r>
    </w:p>
    <w:p w14:paraId="29519F25" w14:textId="047E8B64" w:rsidR="00510A07" w:rsidRDefault="00510A07" w:rsidP="00F87C66">
      <w:pPr>
        <w:ind w:firstLine="0"/>
      </w:pPr>
      <w:r>
        <w:t>CLOSE file</w:t>
      </w:r>
    </w:p>
    <w:p w14:paraId="39F79D75" w14:textId="77777777" w:rsidR="00510A07" w:rsidRDefault="00510A07" w:rsidP="00F87C66">
      <w:pPr>
        <w:ind w:firstLine="0"/>
      </w:pPr>
    </w:p>
    <w:p w14:paraId="69F503D1" w14:textId="086E8873" w:rsidR="00510A07" w:rsidRDefault="001D4E59" w:rsidP="00F87C66">
      <w:pPr>
        <w:ind w:firstLine="0"/>
        <w:rPr>
          <w:b/>
          <w:bCs/>
        </w:rPr>
      </w:pPr>
      <w:r>
        <w:rPr>
          <w:b/>
          <w:bCs/>
        </w:rPr>
        <w:t>Storing objects and data structure</w:t>
      </w:r>
    </w:p>
    <w:p w14:paraId="1808A5A2" w14:textId="3E025022" w:rsidR="001D4E59" w:rsidRDefault="001D4E59" w:rsidP="00F87C66">
      <w:pPr>
        <w:ind w:firstLine="0"/>
      </w:pPr>
      <w:r>
        <w:t>INITALIZE courseId, courseName, prereq</w:t>
      </w:r>
    </w:p>
    <w:p w14:paraId="2E017383" w14:textId="4515B373" w:rsidR="001D4E59" w:rsidRDefault="001D4E59" w:rsidP="00F87C66">
      <w:pPr>
        <w:ind w:firstLine="0"/>
      </w:pPr>
      <w:r>
        <w:t>INITALIZE vector named Course with value file path</w:t>
      </w:r>
    </w:p>
    <w:p w14:paraId="39868BEB" w14:textId="2DD32FCD" w:rsidR="001D4E59" w:rsidRDefault="001D4E59" w:rsidP="00F87C66">
      <w:pPr>
        <w:ind w:firstLine="0"/>
      </w:pPr>
      <w:r>
        <w:t>FOR each iteration of I, while I is less than file row count, iterate</w:t>
      </w:r>
    </w:p>
    <w:p w14:paraId="635BAAED" w14:textId="6EA41394" w:rsidR="001D4E59" w:rsidRDefault="001D4E59" w:rsidP="00F87C66">
      <w:pPr>
        <w:ind w:firstLine="0"/>
      </w:pPr>
      <w:r>
        <w:lastRenderedPageBreak/>
        <w:tab/>
        <w:t>DECLARE data structure Course course</w:t>
      </w:r>
    </w:p>
    <w:p w14:paraId="5CA109ED" w14:textId="71AEA090" w:rsidR="001D4E59" w:rsidRDefault="001D4E59" w:rsidP="00F87C66">
      <w:pPr>
        <w:ind w:firstLine="0"/>
      </w:pPr>
      <w:r>
        <w:tab/>
        <w:t>INITALIZE courseId for each ID in the file</w:t>
      </w:r>
    </w:p>
    <w:p w14:paraId="799869C3" w14:textId="0EA6904D" w:rsidR="001D4E59" w:rsidRDefault="001D4E59" w:rsidP="00F87C66">
      <w:pPr>
        <w:ind w:firstLine="0"/>
      </w:pPr>
      <w:r>
        <w:tab/>
        <w:t>INITALIZE courseName for each name in file</w:t>
      </w:r>
    </w:p>
    <w:p w14:paraId="77AC2871" w14:textId="3FA97A68" w:rsidR="001D4E59" w:rsidRDefault="001D4E59" w:rsidP="00F87C66">
      <w:pPr>
        <w:ind w:firstLine="0"/>
      </w:pPr>
      <w:r>
        <w:tab/>
      </w:r>
      <w:r>
        <w:tab/>
        <w:t>WHILE the file line has not ended</w:t>
      </w:r>
    </w:p>
    <w:p w14:paraId="4CB9F215" w14:textId="0305BA8F" w:rsidR="001D4E59" w:rsidRDefault="001D4E59" w:rsidP="00F87C66">
      <w:pPr>
        <w:ind w:firstLine="0"/>
      </w:pPr>
      <w:r>
        <w:tab/>
      </w:r>
      <w:r>
        <w:tab/>
      </w:r>
      <w:r>
        <w:tab/>
        <w:t>INITALIZE prereq for the file</w:t>
      </w:r>
    </w:p>
    <w:p w14:paraId="69061994" w14:textId="77777777" w:rsidR="001D4E59" w:rsidRDefault="001D4E59" w:rsidP="00F87C66">
      <w:pPr>
        <w:ind w:firstLine="0"/>
      </w:pPr>
    </w:p>
    <w:p w14:paraId="49737D78" w14:textId="72CBC90B" w:rsidR="001D4E59" w:rsidRDefault="001D4E59" w:rsidP="00F87C66">
      <w:pPr>
        <w:ind w:firstLine="0"/>
        <w:rPr>
          <w:b/>
          <w:bCs/>
        </w:rPr>
      </w:pPr>
      <w:r w:rsidRPr="001D4E59">
        <w:rPr>
          <w:b/>
          <w:bCs/>
        </w:rPr>
        <w:t xml:space="preserve">Search for </w:t>
      </w:r>
      <w:r w:rsidR="00C75921">
        <w:rPr>
          <w:b/>
          <w:bCs/>
        </w:rPr>
        <w:t>D</w:t>
      </w:r>
      <w:r w:rsidRPr="001D4E59">
        <w:rPr>
          <w:b/>
          <w:bCs/>
        </w:rPr>
        <w:t>ata</w:t>
      </w:r>
    </w:p>
    <w:p w14:paraId="0C0019BD" w14:textId="23D6249B" w:rsidR="00012414" w:rsidRPr="00012414" w:rsidRDefault="00012414" w:rsidP="00F87C66">
      <w:pPr>
        <w:ind w:firstLine="0"/>
      </w:pPr>
      <w:r>
        <w:t>INPUT courseId</w:t>
      </w:r>
    </w:p>
    <w:p w14:paraId="5BF75F08" w14:textId="3F7A4D4C" w:rsidR="001D4E59" w:rsidRDefault="001D4E59" w:rsidP="00F87C66">
      <w:pPr>
        <w:ind w:firstLine="0"/>
      </w:pPr>
      <w:r>
        <w:t>FOR each iteration of i, while i is less than vector size, iterate i</w:t>
      </w:r>
    </w:p>
    <w:p w14:paraId="1EC30382" w14:textId="7F0993F7" w:rsidR="001D4E59" w:rsidRDefault="001D4E59" w:rsidP="00F87C66">
      <w:pPr>
        <w:ind w:firstLine="0"/>
      </w:pPr>
      <w:r>
        <w:tab/>
      </w:r>
      <w:r w:rsidR="00012414">
        <w:t>IF courseId is found in vector</w:t>
      </w:r>
    </w:p>
    <w:p w14:paraId="6446B6AD" w14:textId="79A387CD" w:rsidR="00012414" w:rsidRDefault="00012414" w:rsidP="00F87C66">
      <w:pPr>
        <w:ind w:firstLine="0"/>
      </w:pPr>
      <w:r>
        <w:tab/>
      </w:r>
      <w:r>
        <w:tab/>
        <w:t>PRINT courseId, courseName, prereq</w:t>
      </w:r>
    </w:p>
    <w:p w14:paraId="69F5F1C9" w14:textId="10D9151F" w:rsidR="00012414" w:rsidRDefault="00012414" w:rsidP="00F87C66">
      <w:pPr>
        <w:ind w:firstLine="0"/>
      </w:pPr>
      <w:r>
        <w:tab/>
        <w:t>ELSE</w:t>
      </w:r>
    </w:p>
    <w:p w14:paraId="2C0E69A1" w14:textId="6B30BC3F" w:rsidR="00012414" w:rsidRDefault="00012414" w:rsidP="00F87C66">
      <w:pPr>
        <w:ind w:firstLine="0"/>
      </w:pPr>
      <w:r>
        <w:tab/>
      </w:r>
      <w:r>
        <w:tab/>
        <w:t>RETURN error code</w:t>
      </w:r>
    </w:p>
    <w:p w14:paraId="079FF48F" w14:textId="77777777" w:rsidR="00C75921" w:rsidRDefault="00C75921" w:rsidP="00F87C66">
      <w:pPr>
        <w:ind w:firstLine="0"/>
      </w:pPr>
    </w:p>
    <w:p w14:paraId="27D8D020" w14:textId="2EE8CC4C" w:rsidR="00C75921" w:rsidRDefault="00C75921" w:rsidP="00F87C66">
      <w:pPr>
        <w:ind w:firstLine="0"/>
        <w:rPr>
          <w:b/>
          <w:bCs/>
        </w:rPr>
      </w:pPr>
      <w:r>
        <w:rPr>
          <w:b/>
          <w:bCs/>
        </w:rPr>
        <w:t>Hash Table Pseudocode</w:t>
      </w:r>
    </w:p>
    <w:p w14:paraId="3FFE3C32" w14:textId="5DC6DFFF" w:rsidR="00C6370D" w:rsidRDefault="00AA0947" w:rsidP="00F87C66">
      <w:pPr>
        <w:ind w:firstLine="0"/>
      </w:pPr>
      <w:r>
        <w:t>CONSTRUCTOR Course</w:t>
      </w:r>
    </w:p>
    <w:p w14:paraId="69327132" w14:textId="16B47868" w:rsidR="00AA0947" w:rsidRDefault="00AA0947" w:rsidP="00F87C66">
      <w:pPr>
        <w:ind w:firstLine="0"/>
      </w:pPr>
      <w:r>
        <w:tab/>
        <w:t>CONSTRUCT variables courseID, courseName, prereq, nullptr</w:t>
      </w:r>
    </w:p>
    <w:p w14:paraId="04ED664C" w14:textId="77777777" w:rsidR="00AA0947" w:rsidRDefault="00AA0947" w:rsidP="00F87C66">
      <w:pPr>
        <w:ind w:firstLine="0"/>
      </w:pPr>
    </w:p>
    <w:p w14:paraId="42B13161" w14:textId="2236EE94" w:rsidR="00AA0947" w:rsidRDefault="00AA0947" w:rsidP="00F87C66">
      <w:pPr>
        <w:ind w:firstLine="0"/>
      </w:pPr>
      <w:r>
        <w:t>CLASS HashTable</w:t>
      </w:r>
    </w:p>
    <w:p w14:paraId="23B937C5" w14:textId="545BC92E" w:rsidR="00AA0947" w:rsidRDefault="00AA0947" w:rsidP="00F87C66">
      <w:pPr>
        <w:ind w:firstLine="0"/>
      </w:pPr>
      <w:r>
        <w:tab/>
        <w:t>CONSTRUCT buckets and variable currNode, next, key</w:t>
      </w:r>
    </w:p>
    <w:p w14:paraId="42D04C5E" w14:textId="00175602" w:rsidR="00AA0947" w:rsidRDefault="00AA0947" w:rsidP="00F87C66">
      <w:pPr>
        <w:ind w:firstLine="0"/>
      </w:pPr>
      <w:r>
        <w:tab/>
        <w:t>CONSTRUCT public hash, print, and hashTable</w:t>
      </w:r>
    </w:p>
    <w:p w14:paraId="656440D9" w14:textId="04544ECC" w:rsidR="00AA0947" w:rsidRDefault="00AA0947" w:rsidP="00F87C66">
      <w:pPr>
        <w:ind w:firstLine="0"/>
      </w:pPr>
      <w:r>
        <w:tab/>
        <w:t>CONSTRUCT size</w:t>
      </w:r>
    </w:p>
    <w:p w14:paraId="5522481A" w14:textId="77777777" w:rsidR="00AA0947" w:rsidRDefault="00AA0947" w:rsidP="00F87C66">
      <w:pPr>
        <w:ind w:firstLine="0"/>
      </w:pPr>
    </w:p>
    <w:p w14:paraId="4A7E89F8" w14:textId="6B3D9403" w:rsidR="00AA0947" w:rsidRDefault="00AA0947" w:rsidP="00F87C66">
      <w:pPr>
        <w:ind w:firstLine="0"/>
      </w:pPr>
      <w:r>
        <w:lastRenderedPageBreak/>
        <w:t>CLASS hash with integer key</w:t>
      </w:r>
    </w:p>
    <w:p w14:paraId="0255695C" w14:textId="6F0628DA" w:rsidR="00AA0947" w:rsidRDefault="00AA0947" w:rsidP="00F87C66">
      <w:pPr>
        <w:ind w:firstLine="0"/>
      </w:pPr>
      <w:r>
        <w:tab/>
        <w:t>RETURN key % size or key divided by size remainder</w:t>
      </w:r>
    </w:p>
    <w:p w14:paraId="4D4DF199" w14:textId="77777777" w:rsidR="00AA0947" w:rsidRDefault="00AA0947" w:rsidP="00F87C66">
      <w:pPr>
        <w:ind w:firstLine="0"/>
      </w:pPr>
    </w:p>
    <w:p w14:paraId="52B7258D" w14:textId="44315FC6" w:rsidR="00AA0947" w:rsidRDefault="00AA0947" w:rsidP="00F87C66">
      <w:pPr>
        <w:ind w:firstLine="0"/>
      </w:pPr>
      <w:r>
        <w:t>CLASS insert information to the hash table</w:t>
      </w:r>
    </w:p>
    <w:p w14:paraId="27302B87" w14:textId="577B46A0" w:rsidR="00AA0947" w:rsidRDefault="00AA0947" w:rsidP="00F87C66">
      <w:pPr>
        <w:ind w:firstLine="0"/>
      </w:pPr>
      <w:r>
        <w:tab/>
        <w:t>INITALIZE integer key for the given course</w:t>
      </w:r>
    </w:p>
    <w:p w14:paraId="774F2EEB" w14:textId="65C3E537" w:rsidR="00AA0947" w:rsidRDefault="00AA0947" w:rsidP="00F87C66">
      <w:pPr>
        <w:ind w:firstLine="0"/>
      </w:pPr>
      <w:r>
        <w:tab/>
        <w:t>RETRIEVE the current node set as currNode using key</w:t>
      </w:r>
    </w:p>
    <w:p w14:paraId="77475921" w14:textId="7B641874" w:rsidR="00AA0947" w:rsidRDefault="00AA0947" w:rsidP="00F87C66">
      <w:pPr>
        <w:ind w:firstLine="0"/>
      </w:pPr>
      <w:r>
        <w:tab/>
        <w:t>IF the current node is not nullptr</w:t>
      </w:r>
    </w:p>
    <w:p w14:paraId="6A1289B3" w14:textId="304A005D" w:rsidR="002C104B" w:rsidRDefault="00AA0947" w:rsidP="00F87C66">
      <w:pPr>
        <w:ind w:firstLine="0"/>
      </w:pPr>
      <w:r>
        <w:tab/>
      </w:r>
      <w:r>
        <w:tab/>
        <w:t>SET nextNode to the key position</w:t>
      </w:r>
    </w:p>
    <w:p w14:paraId="75BC5FBD" w14:textId="7512DFF6" w:rsidR="002C104B" w:rsidRDefault="002C104B" w:rsidP="00F87C66">
      <w:pPr>
        <w:ind w:firstLine="0"/>
      </w:pPr>
      <w:r>
        <w:tab/>
        <w:t>ELSE IF the node is not currently in use and empty</w:t>
      </w:r>
    </w:p>
    <w:p w14:paraId="1CD5C622" w14:textId="5F7F814A" w:rsidR="002C104B" w:rsidRDefault="002C104B" w:rsidP="00F87C66">
      <w:pPr>
        <w:ind w:firstLine="0"/>
      </w:pPr>
      <w:r>
        <w:tab/>
      </w:r>
      <w:r>
        <w:tab/>
        <w:t>SET the current node to equal the current input</w:t>
      </w:r>
    </w:p>
    <w:p w14:paraId="612C71D4" w14:textId="1A9975A0" w:rsidR="002C104B" w:rsidRDefault="002C104B" w:rsidP="00F87C66">
      <w:pPr>
        <w:ind w:firstLine="0"/>
      </w:pPr>
      <w:r>
        <w:tab/>
        <w:t>ELSE</w:t>
      </w:r>
    </w:p>
    <w:p w14:paraId="63AE4762" w14:textId="0BDE68BB" w:rsidR="002C104B" w:rsidRDefault="002C104B" w:rsidP="00F87C66">
      <w:pPr>
        <w:ind w:firstLine="0"/>
      </w:pPr>
      <w:r>
        <w:tab/>
      </w:r>
      <w:r>
        <w:tab/>
        <w:t>WHILE the node is not empty</w:t>
      </w:r>
    </w:p>
    <w:p w14:paraId="1FCB5612" w14:textId="0CD00AC9" w:rsidR="002C104B" w:rsidRDefault="002C104B" w:rsidP="00F87C66">
      <w:pPr>
        <w:ind w:firstLine="0"/>
      </w:pPr>
      <w:r>
        <w:tab/>
      </w:r>
      <w:r>
        <w:tab/>
      </w:r>
      <w:r>
        <w:tab/>
        <w:t>SET current node to the next node</w:t>
      </w:r>
    </w:p>
    <w:p w14:paraId="70662B63" w14:textId="54B4D4CA" w:rsidR="002C104B" w:rsidRDefault="002C104B" w:rsidP="00F87C66">
      <w:pPr>
        <w:ind w:firstLine="0"/>
      </w:pPr>
    </w:p>
    <w:p w14:paraId="1067A168" w14:textId="7DED1FB3" w:rsidR="002C104B" w:rsidRDefault="002C104B" w:rsidP="00F87C66">
      <w:pPr>
        <w:ind w:firstLine="0"/>
      </w:pPr>
      <w:r>
        <w:t>CLASS print all information from the has</w:t>
      </w:r>
      <w:r w:rsidR="00776661">
        <w:t>h</w:t>
      </w:r>
      <w:r>
        <w:t xml:space="preserve"> table</w:t>
      </w:r>
    </w:p>
    <w:p w14:paraId="11668B79" w14:textId="3ABCEC1E" w:rsidR="002C104B" w:rsidRDefault="002C104B" w:rsidP="00F87C66">
      <w:pPr>
        <w:ind w:firstLine="0"/>
      </w:pPr>
      <w:r>
        <w:tab/>
        <w:t>FOR every node in the table</w:t>
      </w:r>
    </w:p>
    <w:p w14:paraId="2DBBC37E" w14:textId="01A6F77E" w:rsidR="002C104B" w:rsidRDefault="002C104B" w:rsidP="00F87C66">
      <w:pPr>
        <w:ind w:firstLine="0"/>
      </w:pPr>
      <w:r>
        <w:tab/>
      </w:r>
      <w:r>
        <w:tab/>
        <w:t>IF the key is not the max size</w:t>
      </w:r>
    </w:p>
    <w:p w14:paraId="7D1DFB91" w14:textId="2C8E1B61" w:rsidR="002C104B" w:rsidRDefault="002C104B" w:rsidP="00F87C66">
      <w:pPr>
        <w:ind w:firstLine="0"/>
      </w:pPr>
      <w:r>
        <w:tab/>
      </w:r>
      <w:r>
        <w:tab/>
      </w:r>
      <w:r>
        <w:tab/>
        <w:t>OUTPUT courseID, courseName, prereq</w:t>
      </w:r>
    </w:p>
    <w:p w14:paraId="0C3A5D57" w14:textId="7BFF5517" w:rsidR="002C104B" w:rsidRDefault="002C104B" w:rsidP="00F87C66">
      <w:pPr>
        <w:ind w:firstLine="0"/>
      </w:pPr>
      <w:r>
        <w:tab/>
      </w:r>
      <w:r>
        <w:tab/>
      </w:r>
      <w:r>
        <w:tab/>
        <w:t>WHILE the next node exists</w:t>
      </w:r>
    </w:p>
    <w:p w14:paraId="27739B98" w14:textId="54944E53" w:rsidR="002C104B" w:rsidRDefault="002C104B" w:rsidP="00F87C66">
      <w:pPr>
        <w:ind w:firstLine="0"/>
      </w:pPr>
      <w:r>
        <w:tab/>
      </w:r>
      <w:r>
        <w:tab/>
      </w:r>
      <w:r>
        <w:tab/>
      </w:r>
      <w:r>
        <w:tab/>
        <w:t>OUTPUT courseID, courseName, prereq</w:t>
      </w:r>
    </w:p>
    <w:p w14:paraId="4D3C9990" w14:textId="728E4074" w:rsidR="002C104B" w:rsidRDefault="002C104B" w:rsidP="00F87C66">
      <w:pPr>
        <w:ind w:firstLine="0"/>
      </w:pPr>
      <w:r>
        <w:tab/>
      </w:r>
      <w:r>
        <w:tab/>
      </w:r>
      <w:r>
        <w:tab/>
        <w:t>SET the node to the next node</w:t>
      </w:r>
    </w:p>
    <w:p w14:paraId="2D74E92B" w14:textId="77777777" w:rsidR="002C104B" w:rsidRDefault="002C104B" w:rsidP="00F87C66">
      <w:pPr>
        <w:ind w:firstLine="0"/>
      </w:pPr>
    </w:p>
    <w:p w14:paraId="4C1B04CB" w14:textId="77777777" w:rsidR="00BF5D63" w:rsidRDefault="00BF5D63" w:rsidP="00F87C66">
      <w:pPr>
        <w:ind w:firstLine="0"/>
      </w:pPr>
    </w:p>
    <w:p w14:paraId="2249FC20" w14:textId="4A02C00D" w:rsidR="002C104B" w:rsidRDefault="002C104B" w:rsidP="00F87C66">
      <w:pPr>
        <w:ind w:firstLine="0"/>
      </w:pPr>
      <w:r>
        <w:lastRenderedPageBreak/>
        <w:t>CLASS MAIN</w:t>
      </w:r>
    </w:p>
    <w:p w14:paraId="168ABBC3" w14:textId="7CE32445" w:rsidR="00BF5D63" w:rsidRDefault="00BF5D63" w:rsidP="00F87C66">
      <w:pPr>
        <w:ind w:firstLine="0"/>
      </w:pPr>
      <w:r>
        <w:tab/>
        <w:t>OPEN the csv file with course data</w:t>
      </w:r>
    </w:p>
    <w:p w14:paraId="0409D521" w14:textId="0E47DC96" w:rsidR="002C104B" w:rsidRDefault="002C104B" w:rsidP="00F87C66">
      <w:pPr>
        <w:ind w:firstLine="0"/>
      </w:pPr>
      <w:r>
        <w:tab/>
      </w:r>
      <w:r w:rsidR="00BF5D63">
        <w:t>INITALIZE data from the csv file</w:t>
      </w:r>
    </w:p>
    <w:p w14:paraId="7156BC48" w14:textId="369A6891" w:rsidR="00BF5D63" w:rsidRDefault="00BF5D63" w:rsidP="00BF5D63">
      <w:pPr>
        <w:ind w:firstLine="0"/>
      </w:pPr>
      <w:r>
        <w:tab/>
        <w:t>TRY</w:t>
      </w:r>
    </w:p>
    <w:p w14:paraId="0B7BAA5B" w14:textId="47536B24" w:rsidR="00BF5D63" w:rsidRDefault="00BF5D63" w:rsidP="00BF5D63">
      <w:pPr>
        <w:ind w:firstLine="0"/>
      </w:pPr>
      <w:r>
        <w:tab/>
      </w:r>
      <w:r>
        <w:tab/>
        <w:t>FOR each row in the file</w:t>
      </w:r>
    </w:p>
    <w:p w14:paraId="14319323" w14:textId="26A336B1" w:rsidR="00BF5D63" w:rsidRDefault="00BF5D63" w:rsidP="00BF5D63">
      <w:pPr>
        <w:ind w:firstLine="0"/>
      </w:pPr>
      <w:r>
        <w:tab/>
      </w:r>
      <w:r>
        <w:tab/>
      </w:r>
      <w:r>
        <w:tab/>
        <w:t>INITALIZE a structure for each item</w:t>
      </w:r>
    </w:p>
    <w:p w14:paraId="6AF4D2AD" w14:textId="3E1AAF62" w:rsidR="00BF5D63" w:rsidRDefault="00BF5D63" w:rsidP="00BF5D63">
      <w:r>
        <w:tab/>
      </w:r>
      <w:r>
        <w:tab/>
        <w:t>Course course</w:t>
      </w:r>
    </w:p>
    <w:p w14:paraId="132D5A9F" w14:textId="627616D9" w:rsidR="00BF5D63" w:rsidRDefault="00BF5D63" w:rsidP="00BF5D63">
      <w:r>
        <w:tab/>
      </w:r>
      <w:r>
        <w:tab/>
        <w:t>course.courseId</w:t>
      </w:r>
    </w:p>
    <w:p w14:paraId="22AF88ED" w14:textId="6F9114FC" w:rsidR="00BF5D63" w:rsidRDefault="00BF5D63" w:rsidP="00BF5D63">
      <w:r>
        <w:tab/>
      </w:r>
      <w:r>
        <w:tab/>
        <w:t>course.courseName</w:t>
      </w:r>
    </w:p>
    <w:p w14:paraId="262DA304" w14:textId="2DA9ED60" w:rsidR="00BF5D63" w:rsidRDefault="00BF5D63" w:rsidP="00BF5D63">
      <w:r>
        <w:tab/>
      </w:r>
      <w:r>
        <w:tab/>
        <w:t>course.prereq</w:t>
      </w:r>
    </w:p>
    <w:p w14:paraId="1D42A2B8" w14:textId="0145F4DA" w:rsidR="00BF5D63" w:rsidRDefault="00BF5D63" w:rsidP="00BF5D63">
      <w:r>
        <w:tab/>
        <w:t>CALL insert function with course</w:t>
      </w:r>
    </w:p>
    <w:p w14:paraId="66E5BAD2" w14:textId="0C054D57" w:rsidR="00BF5D63" w:rsidRDefault="00BF5D63" w:rsidP="00BF5D63">
      <w:r>
        <w:t>CATCH if the csv returns an error</w:t>
      </w:r>
    </w:p>
    <w:p w14:paraId="0ADFDF14" w14:textId="77777777" w:rsidR="009169BF" w:rsidRDefault="009169BF" w:rsidP="009169BF">
      <w:pPr>
        <w:ind w:firstLine="0"/>
      </w:pPr>
    </w:p>
    <w:p w14:paraId="562C1BB0" w14:textId="211CCB53" w:rsidR="009169BF" w:rsidRDefault="009169BF" w:rsidP="009169BF">
      <w:pPr>
        <w:ind w:firstLine="0"/>
        <w:rPr>
          <w:b/>
          <w:bCs/>
        </w:rPr>
      </w:pPr>
      <w:r w:rsidRPr="009169BF">
        <w:rPr>
          <w:b/>
          <w:bCs/>
        </w:rPr>
        <w:t>Tree Pseudocode</w:t>
      </w:r>
    </w:p>
    <w:p w14:paraId="6945BA5E" w14:textId="74E2B2AF" w:rsidR="009169BF" w:rsidRDefault="009662A6" w:rsidP="009169BF">
      <w:pPr>
        <w:ind w:firstLine="0"/>
      </w:pPr>
      <w:r>
        <w:t>CLASS bi</w:t>
      </w:r>
      <w:r w:rsidR="00061908">
        <w:t>nary tree</w:t>
      </w:r>
    </w:p>
    <w:p w14:paraId="75560ECF" w14:textId="10649324" w:rsidR="00302EB0" w:rsidRDefault="00302EB0" w:rsidP="009169BF">
      <w:pPr>
        <w:ind w:firstLine="0"/>
      </w:pPr>
      <w:r>
        <w:t>CREATE a root that points to null</w:t>
      </w:r>
      <w:r w:rsidR="00061908">
        <w:t>ptr</w:t>
      </w:r>
    </w:p>
    <w:p w14:paraId="2A983650" w14:textId="301E377F" w:rsidR="00302EB0" w:rsidRDefault="00302EB0" w:rsidP="009169BF">
      <w:pPr>
        <w:ind w:firstLine="0"/>
      </w:pPr>
      <w:r>
        <w:t xml:space="preserve">CREATE </w:t>
      </w:r>
      <w:r w:rsidR="006C3ED7">
        <w:t>current</w:t>
      </w:r>
      <w:r w:rsidR="00061908">
        <w:t xml:space="preserve"> to keep track</w:t>
      </w:r>
    </w:p>
    <w:p w14:paraId="070A3178" w14:textId="3BE6FA85" w:rsidR="00302EB0" w:rsidRDefault="00302EB0" w:rsidP="009169BF">
      <w:pPr>
        <w:ind w:firstLine="0"/>
      </w:pPr>
      <w:r>
        <w:tab/>
        <w:t>IF root is null</w:t>
      </w:r>
      <w:r w:rsidR="006C3ED7">
        <w:t>, current course is root</w:t>
      </w:r>
    </w:p>
    <w:p w14:paraId="66DA363F" w14:textId="633BE974" w:rsidR="006C3ED7" w:rsidRDefault="006C3ED7" w:rsidP="009169BF">
      <w:pPr>
        <w:ind w:firstLine="0"/>
      </w:pPr>
      <w:r>
        <w:tab/>
      </w:r>
      <w:r w:rsidR="004B1209">
        <w:t>ELSE IF</w:t>
      </w:r>
      <w:r>
        <w:t xml:space="preserve"> is course number is less than root, add left</w:t>
      </w:r>
    </w:p>
    <w:p w14:paraId="3E588886" w14:textId="1007A5F2" w:rsidR="006C3ED7" w:rsidRDefault="006C3ED7" w:rsidP="009169BF">
      <w:pPr>
        <w:ind w:firstLine="0"/>
      </w:pPr>
      <w:r>
        <w:tab/>
      </w:r>
      <w:r>
        <w:tab/>
        <w:t>IF left is null, add course</w:t>
      </w:r>
      <w:r w:rsidR="000F6A1F">
        <w:t>ID</w:t>
      </w:r>
    </w:p>
    <w:p w14:paraId="0EE72621" w14:textId="609C71E7" w:rsidR="006C3ED7" w:rsidRDefault="006C3ED7" w:rsidP="009169BF">
      <w:pPr>
        <w:ind w:firstLine="0"/>
      </w:pPr>
      <w:r>
        <w:tab/>
      </w:r>
      <w:r>
        <w:tab/>
        <w:t>ELSE</w:t>
      </w:r>
    </w:p>
    <w:p w14:paraId="34F422DE" w14:textId="4080F770" w:rsidR="006C3ED7" w:rsidRDefault="006C3ED7" w:rsidP="009169BF">
      <w:pPr>
        <w:ind w:firstLine="0"/>
      </w:pPr>
      <w:r>
        <w:tab/>
      </w:r>
      <w:r>
        <w:tab/>
      </w:r>
      <w:r>
        <w:tab/>
        <w:t xml:space="preserve">IF course number is less than </w:t>
      </w:r>
      <w:r w:rsidR="003A4351">
        <w:t>leaf, add left</w:t>
      </w:r>
    </w:p>
    <w:p w14:paraId="008DAA36" w14:textId="334F549E" w:rsidR="003A4351" w:rsidRDefault="003A4351" w:rsidP="009169BF">
      <w:pPr>
        <w:ind w:firstLine="0"/>
      </w:pPr>
      <w:r>
        <w:tab/>
      </w:r>
      <w:r>
        <w:tab/>
      </w:r>
      <w:r>
        <w:tab/>
        <w:t>IF course number is more than leaf, add right</w:t>
      </w:r>
    </w:p>
    <w:p w14:paraId="6AA929B5" w14:textId="78C90835" w:rsidR="003A4351" w:rsidRDefault="003A4351" w:rsidP="009169BF">
      <w:pPr>
        <w:ind w:firstLine="0"/>
      </w:pPr>
      <w:r>
        <w:lastRenderedPageBreak/>
        <w:tab/>
      </w:r>
      <w:r w:rsidR="009C7926">
        <w:t>ELSE if course number is more than root, add to right</w:t>
      </w:r>
    </w:p>
    <w:p w14:paraId="559FDBB9" w14:textId="62B97708" w:rsidR="009C7926" w:rsidRDefault="009C7926" w:rsidP="009169BF">
      <w:pPr>
        <w:ind w:firstLine="0"/>
      </w:pPr>
      <w:r>
        <w:tab/>
      </w:r>
      <w:r>
        <w:tab/>
        <w:t xml:space="preserve">IF right is null, add </w:t>
      </w:r>
      <w:r w:rsidR="004B1209">
        <w:t>course</w:t>
      </w:r>
      <w:r w:rsidR="000D1D8B">
        <w:t>I</w:t>
      </w:r>
      <w:r w:rsidR="000F6A1F">
        <w:t>D</w:t>
      </w:r>
    </w:p>
    <w:p w14:paraId="38147E27" w14:textId="1F30B2BD" w:rsidR="004B1209" w:rsidRDefault="004B1209" w:rsidP="009169BF">
      <w:pPr>
        <w:ind w:firstLine="0"/>
      </w:pPr>
      <w:r>
        <w:tab/>
      </w:r>
      <w:r>
        <w:tab/>
        <w:t>ELSE</w:t>
      </w:r>
    </w:p>
    <w:p w14:paraId="511C56DD" w14:textId="595B509E" w:rsidR="004B1209" w:rsidRDefault="004B1209" w:rsidP="009169BF">
      <w:pPr>
        <w:ind w:firstLine="0"/>
      </w:pPr>
      <w:r>
        <w:tab/>
      </w:r>
      <w:r>
        <w:tab/>
      </w:r>
      <w:r>
        <w:tab/>
        <w:t>IF course number is less than leaf, add left</w:t>
      </w:r>
      <w:r>
        <w:tab/>
      </w:r>
      <w:r>
        <w:tab/>
      </w:r>
      <w:r>
        <w:tab/>
      </w:r>
      <w:r>
        <w:tab/>
      </w:r>
      <w:r>
        <w:tab/>
      </w:r>
      <w:r>
        <w:tab/>
      </w:r>
      <w:r>
        <w:tab/>
      </w:r>
      <w:r>
        <w:tab/>
        <w:t>IF course number is more than leaf, add right</w:t>
      </w:r>
    </w:p>
    <w:p w14:paraId="39C3E1A4" w14:textId="176A2395" w:rsidR="004B1209" w:rsidRDefault="004B1209" w:rsidP="009169BF">
      <w:pPr>
        <w:ind w:firstLine="0"/>
      </w:pPr>
      <w:r>
        <w:tab/>
      </w:r>
      <w:r>
        <w:tab/>
      </w:r>
      <w:r>
        <w:tab/>
      </w:r>
      <w:r>
        <w:tab/>
      </w:r>
    </w:p>
    <w:p w14:paraId="47EB7BE8" w14:textId="71E2770A" w:rsidR="007E3E35" w:rsidRDefault="00D7713A" w:rsidP="009169BF">
      <w:pPr>
        <w:ind w:firstLine="0"/>
      </w:pPr>
      <w:r>
        <w:t>DEFINE search and print functions</w:t>
      </w:r>
    </w:p>
    <w:p w14:paraId="7066C2EF" w14:textId="1698F778" w:rsidR="00D7713A" w:rsidRDefault="00D7713A" w:rsidP="009169BF">
      <w:pPr>
        <w:ind w:firstLine="0"/>
      </w:pPr>
      <w:r>
        <w:tab/>
        <w:t>IF root is not null</w:t>
      </w:r>
    </w:p>
    <w:p w14:paraId="49FBDB00" w14:textId="00D93D8E" w:rsidR="005C2179" w:rsidRDefault="00D7713A" w:rsidP="009169BF">
      <w:pPr>
        <w:ind w:firstLine="0"/>
      </w:pPr>
      <w:r>
        <w:tab/>
      </w:r>
      <w:r w:rsidR="007D7B71">
        <w:tab/>
      </w:r>
      <w:r w:rsidR="00F671CD">
        <w:t xml:space="preserve">IF node is </w:t>
      </w:r>
      <w:r w:rsidR="0057540B">
        <w:t>smaller th</w:t>
      </w:r>
      <w:r w:rsidR="000D1D8B">
        <w:t>a</w:t>
      </w:r>
      <w:r w:rsidR="0057540B">
        <w:t>n the current node</w:t>
      </w:r>
    </w:p>
    <w:p w14:paraId="13799203" w14:textId="4CCA5B39" w:rsidR="000D1D8B" w:rsidRDefault="000D1D8B" w:rsidP="009169BF">
      <w:pPr>
        <w:ind w:firstLine="0"/>
      </w:pPr>
      <w:r>
        <w:tab/>
      </w:r>
      <w:r>
        <w:tab/>
      </w:r>
      <w:r>
        <w:tab/>
        <w:t>OUTPUT node</w:t>
      </w:r>
      <w:r w:rsidR="009662A6">
        <w:t xml:space="preserve"> courseID, courseName, prereq</w:t>
      </w:r>
    </w:p>
    <w:p w14:paraId="47446196" w14:textId="199CD4FE" w:rsidR="0057540B" w:rsidRDefault="0057540B" w:rsidP="009169BF">
      <w:pPr>
        <w:ind w:firstLine="0"/>
      </w:pPr>
      <w:r>
        <w:tab/>
      </w:r>
      <w:r>
        <w:tab/>
      </w:r>
      <w:r>
        <w:tab/>
        <w:t>MOVE left</w:t>
      </w:r>
    </w:p>
    <w:p w14:paraId="308AF064" w14:textId="43FB7213" w:rsidR="000D1D8B" w:rsidRDefault="000D1D8B" w:rsidP="009169BF">
      <w:pPr>
        <w:ind w:firstLine="0"/>
      </w:pPr>
      <w:r>
        <w:tab/>
      </w:r>
      <w:r>
        <w:tab/>
        <w:t>IF node is greater than the current node</w:t>
      </w:r>
    </w:p>
    <w:p w14:paraId="55AE98E5" w14:textId="4A8AF0A9" w:rsidR="000D1D8B" w:rsidRDefault="000D1D8B" w:rsidP="009169BF">
      <w:pPr>
        <w:ind w:firstLine="0"/>
      </w:pPr>
      <w:r>
        <w:tab/>
      </w:r>
      <w:r>
        <w:tab/>
      </w:r>
      <w:r>
        <w:tab/>
        <w:t>OUTPUT node</w:t>
      </w:r>
      <w:r w:rsidR="009662A6">
        <w:t xml:space="preserve"> courseID, courseName, prereq</w:t>
      </w:r>
    </w:p>
    <w:p w14:paraId="1F4C3D78" w14:textId="34A5C414" w:rsidR="000D1D8B" w:rsidRDefault="000D1D8B" w:rsidP="009169BF">
      <w:pPr>
        <w:ind w:firstLine="0"/>
      </w:pPr>
      <w:r>
        <w:tab/>
      </w:r>
      <w:r>
        <w:tab/>
      </w:r>
      <w:r>
        <w:tab/>
        <w:t>MOVE right</w:t>
      </w:r>
    </w:p>
    <w:p w14:paraId="5F7971F1" w14:textId="77777777" w:rsidR="000C7CAE" w:rsidRDefault="000C7CAE" w:rsidP="009169BF">
      <w:pPr>
        <w:ind w:firstLine="0"/>
      </w:pPr>
    </w:p>
    <w:p w14:paraId="2EEE9B26" w14:textId="71A4F73B" w:rsidR="000C7CAE" w:rsidRDefault="000C7CAE" w:rsidP="009169BF">
      <w:pPr>
        <w:ind w:firstLine="0"/>
        <w:rPr>
          <w:b/>
          <w:bCs/>
        </w:rPr>
      </w:pPr>
      <w:r>
        <w:rPr>
          <w:b/>
          <w:bCs/>
        </w:rPr>
        <w:t xml:space="preserve">Menu </w:t>
      </w:r>
      <w:r w:rsidR="008D6D53">
        <w:rPr>
          <w:b/>
          <w:bCs/>
        </w:rPr>
        <w:t>pseudocode</w:t>
      </w:r>
    </w:p>
    <w:p w14:paraId="1CBFA939" w14:textId="37CD4037" w:rsidR="002B01E9" w:rsidRDefault="002B01E9" w:rsidP="009169BF">
      <w:pPr>
        <w:ind w:firstLine="0"/>
      </w:pPr>
      <w:r>
        <w:t>FUNCTION display menu</w:t>
      </w:r>
    </w:p>
    <w:p w14:paraId="2B3F699E" w14:textId="5EFFEFC5" w:rsidR="002B01E9" w:rsidRDefault="002B01E9" w:rsidP="009169BF">
      <w:pPr>
        <w:ind w:firstLine="0"/>
      </w:pPr>
      <w:r>
        <w:tab/>
        <w:t>PRINT</w:t>
      </w:r>
      <w:r w:rsidR="00D7760B">
        <w:t xml:space="preserve"> “1: Load File</w:t>
      </w:r>
    </w:p>
    <w:p w14:paraId="233680F5" w14:textId="784BED30" w:rsidR="00D7760B" w:rsidRDefault="00D7760B" w:rsidP="009169BF">
      <w:pPr>
        <w:ind w:firstLine="0"/>
      </w:pPr>
      <w:r>
        <w:tab/>
        <w:t>PRINT “2: Display All Files</w:t>
      </w:r>
    </w:p>
    <w:p w14:paraId="4534C8E0" w14:textId="407E29C4" w:rsidR="00D7760B" w:rsidRDefault="00D7760B" w:rsidP="009169BF">
      <w:pPr>
        <w:ind w:firstLine="0"/>
      </w:pPr>
      <w:r>
        <w:tab/>
        <w:t xml:space="preserve">PRINT “3: </w:t>
      </w:r>
      <w:r w:rsidR="003466D9">
        <w:t>Display Selected File</w:t>
      </w:r>
    </w:p>
    <w:p w14:paraId="1B486804" w14:textId="7031BE3D" w:rsidR="003466D9" w:rsidRPr="002B01E9" w:rsidRDefault="003466D9" w:rsidP="009169BF">
      <w:pPr>
        <w:ind w:firstLine="0"/>
      </w:pPr>
      <w:r>
        <w:tab/>
        <w:t>PRINT “9: Exit</w:t>
      </w:r>
    </w:p>
    <w:p w14:paraId="1A1E1ADC" w14:textId="42310235" w:rsidR="00960E75" w:rsidRPr="00960E75" w:rsidRDefault="0061433F" w:rsidP="009169BF">
      <w:pPr>
        <w:ind w:firstLine="0"/>
      </w:pPr>
      <w:r>
        <w:t>DECLARE int menu variable for input</w:t>
      </w:r>
    </w:p>
    <w:p w14:paraId="7D806D4D" w14:textId="07C13291" w:rsidR="008D6D53" w:rsidRDefault="00710B64" w:rsidP="009169BF">
      <w:pPr>
        <w:ind w:firstLine="0"/>
      </w:pPr>
      <w:r>
        <w:t>SWITCH (</w:t>
      </w:r>
      <w:r w:rsidR="00960E75">
        <w:t>menu)</w:t>
      </w:r>
    </w:p>
    <w:p w14:paraId="71352668" w14:textId="713AD3F9" w:rsidR="002F5CC9" w:rsidRDefault="0061433F" w:rsidP="009169BF">
      <w:pPr>
        <w:ind w:firstLine="0"/>
      </w:pPr>
      <w:r>
        <w:lastRenderedPageBreak/>
        <w:tab/>
        <w:t>CASE 1:</w:t>
      </w:r>
    </w:p>
    <w:p w14:paraId="1CBCE433" w14:textId="78E2F988" w:rsidR="0061433F" w:rsidRDefault="0061433F" w:rsidP="009169BF">
      <w:pPr>
        <w:ind w:firstLine="0"/>
      </w:pPr>
      <w:r>
        <w:tab/>
      </w:r>
      <w:r>
        <w:tab/>
      </w:r>
      <w:r w:rsidR="00F174BE">
        <w:t>LOAD the data file into the data structure using INSERT function</w:t>
      </w:r>
    </w:p>
    <w:p w14:paraId="744B2D01" w14:textId="25CD001E" w:rsidR="002F5CC9" w:rsidRDefault="00F174BE" w:rsidP="009169BF">
      <w:pPr>
        <w:ind w:firstLine="0"/>
      </w:pPr>
      <w:r>
        <w:tab/>
        <w:t>CASE 2:</w:t>
      </w:r>
    </w:p>
    <w:p w14:paraId="1F8A0945" w14:textId="0F959030" w:rsidR="002F5CC9" w:rsidRDefault="00F174BE" w:rsidP="009169BF">
      <w:pPr>
        <w:ind w:firstLine="0"/>
      </w:pPr>
      <w:r>
        <w:tab/>
      </w:r>
      <w:r>
        <w:tab/>
      </w:r>
      <w:r w:rsidR="008C489D">
        <w:t>PRINT alphanumerically ordered list using PRINT function</w:t>
      </w:r>
    </w:p>
    <w:p w14:paraId="7F896973" w14:textId="0F1E193C" w:rsidR="002F5CC9" w:rsidRDefault="008C489D" w:rsidP="009169BF">
      <w:pPr>
        <w:ind w:firstLine="0"/>
      </w:pPr>
      <w:r>
        <w:tab/>
      </w:r>
      <w:r w:rsidR="002F5CC9">
        <w:t>CASE 3:</w:t>
      </w:r>
    </w:p>
    <w:p w14:paraId="3DA8C733" w14:textId="10BACE98" w:rsidR="002F5CC9" w:rsidRDefault="002F5CC9" w:rsidP="009169BF">
      <w:pPr>
        <w:ind w:firstLine="0"/>
      </w:pPr>
      <w:r>
        <w:tab/>
      </w:r>
      <w:r>
        <w:tab/>
      </w:r>
      <w:r w:rsidR="00747D1B">
        <w:t>PRINT the course title and prereq for the selected course</w:t>
      </w:r>
    </w:p>
    <w:p w14:paraId="3EC16C05" w14:textId="47873F01" w:rsidR="00747D1B" w:rsidRDefault="00747D1B" w:rsidP="009169BF">
      <w:pPr>
        <w:ind w:firstLine="0"/>
      </w:pPr>
      <w:r>
        <w:tab/>
        <w:t xml:space="preserve">CASE </w:t>
      </w:r>
      <w:r w:rsidR="00872A13">
        <w:t>9</w:t>
      </w:r>
      <w:r>
        <w:t>:</w:t>
      </w:r>
    </w:p>
    <w:p w14:paraId="0F8D53DF" w14:textId="54D49ACD" w:rsidR="00872A13" w:rsidRDefault="00872A13" w:rsidP="009169BF">
      <w:pPr>
        <w:ind w:firstLine="0"/>
      </w:pPr>
      <w:r>
        <w:tab/>
      </w:r>
      <w:r>
        <w:tab/>
      </w:r>
      <w:r w:rsidR="00677104">
        <w:t>PRINT “Goodbye”</w:t>
      </w:r>
    </w:p>
    <w:p w14:paraId="6030972F" w14:textId="146829D2" w:rsidR="00872A13" w:rsidRDefault="00747D1B" w:rsidP="009169BF">
      <w:pPr>
        <w:ind w:firstLine="0"/>
      </w:pPr>
      <w:r>
        <w:tab/>
      </w:r>
      <w:r>
        <w:tab/>
      </w:r>
      <w:r w:rsidR="00DE0E2F">
        <w:t>BREAK</w:t>
      </w:r>
    </w:p>
    <w:p w14:paraId="3013CE5B" w14:textId="27F0F9EB" w:rsidR="00DE0E2F" w:rsidRDefault="00DE0E2F" w:rsidP="009169BF">
      <w:pPr>
        <w:ind w:firstLine="0"/>
      </w:pPr>
      <w:r>
        <w:tab/>
        <w:t>DEFAULT</w:t>
      </w:r>
    </w:p>
    <w:p w14:paraId="6A1D8CE0" w14:textId="0232879D" w:rsidR="00677104" w:rsidRDefault="00677104" w:rsidP="009169BF">
      <w:pPr>
        <w:ind w:firstLine="0"/>
      </w:pPr>
      <w:r>
        <w:tab/>
      </w:r>
      <w:r>
        <w:tab/>
        <w:t>PRINT “Invalid Input”</w:t>
      </w:r>
    </w:p>
    <w:p w14:paraId="23DB33B0" w14:textId="195B446E" w:rsidR="00DE0E2F" w:rsidRDefault="00DE0E2F" w:rsidP="009169BF">
      <w:pPr>
        <w:ind w:firstLine="0"/>
      </w:pPr>
      <w:r>
        <w:tab/>
      </w:r>
      <w:r>
        <w:tab/>
        <w:t>RETURN error invalid input</w:t>
      </w:r>
    </w:p>
    <w:p w14:paraId="2ADEA133" w14:textId="3092F6BC" w:rsidR="004E0D34" w:rsidRDefault="004E0D34" w:rsidP="009169BF">
      <w:pPr>
        <w:ind w:firstLine="0"/>
      </w:pPr>
      <w:r>
        <w:t>RETURN 0</w:t>
      </w:r>
    </w:p>
    <w:p w14:paraId="3A494222" w14:textId="77777777" w:rsidR="004E0D34" w:rsidRDefault="004E0D34" w:rsidP="009169BF">
      <w:pPr>
        <w:ind w:firstLine="0"/>
      </w:pPr>
    </w:p>
    <w:p w14:paraId="7C0F9341" w14:textId="298324ED" w:rsidR="00A8392D" w:rsidRDefault="00366AF0" w:rsidP="009169BF">
      <w:pPr>
        <w:ind w:firstLine="0"/>
        <w:rPr>
          <w:b/>
          <w:bCs/>
        </w:rPr>
      </w:pPr>
      <w:r>
        <w:rPr>
          <w:b/>
          <w:bCs/>
        </w:rPr>
        <w:t>Print Sorted List by Alpha</w:t>
      </w:r>
    </w:p>
    <w:p w14:paraId="117E361C" w14:textId="7A7A799F" w:rsidR="0072400E" w:rsidRDefault="00CC48B8" w:rsidP="009169BF">
      <w:pPr>
        <w:ind w:firstLine="0"/>
      </w:pPr>
      <w:r>
        <w:t xml:space="preserve">DECLARE sorted print method </w:t>
      </w:r>
      <w:r w:rsidR="0072400E">
        <w:t>sortedPrint(courses)</w:t>
      </w:r>
    </w:p>
    <w:p w14:paraId="48350200" w14:textId="388B278F" w:rsidR="0072400E" w:rsidRDefault="0072400E" w:rsidP="009169BF">
      <w:pPr>
        <w:ind w:firstLine="0"/>
      </w:pPr>
      <w:r>
        <w:t>DECLARE variables</w:t>
      </w:r>
      <w:r w:rsidR="001244A7">
        <w:t xml:space="preserve"> </w:t>
      </w:r>
      <w:r w:rsidR="00F93072">
        <w:t>sort, using char to define strings in an array</w:t>
      </w:r>
    </w:p>
    <w:p w14:paraId="43D1681C" w14:textId="4326459E" w:rsidR="00F93072" w:rsidRDefault="00F93072" w:rsidP="009169BF">
      <w:pPr>
        <w:ind w:firstLine="0"/>
      </w:pPr>
      <w:r>
        <w:tab/>
      </w:r>
      <w:r w:rsidR="009202E2">
        <w:t>SORT array using alpha built in functions</w:t>
      </w:r>
    </w:p>
    <w:p w14:paraId="2FE5771C" w14:textId="031D3D58" w:rsidR="009202E2" w:rsidRDefault="009202E2" w:rsidP="009169BF">
      <w:pPr>
        <w:ind w:firstLine="0"/>
      </w:pPr>
      <w:r>
        <w:tab/>
        <w:t>DECLARE int alpha and int number</w:t>
      </w:r>
    </w:p>
    <w:p w14:paraId="584BEB08" w14:textId="56323C32" w:rsidR="009202E2" w:rsidRDefault="009202E2" w:rsidP="009169BF">
      <w:pPr>
        <w:ind w:firstLine="0"/>
      </w:pPr>
      <w:r>
        <w:tab/>
      </w:r>
      <w:r w:rsidR="0026539B">
        <w:t>WHILE alpha is less than 97</w:t>
      </w:r>
    </w:p>
    <w:p w14:paraId="7D3597EE" w14:textId="3BD983C2" w:rsidR="0026539B" w:rsidRDefault="0026539B" w:rsidP="009169BF">
      <w:pPr>
        <w:ind w:firstLine="0"/>
      </w:pPr>
      <w:r>
        <w:tab/>
      </w:r>
      <w:r>
        <w:tab/>
      </w:r>
      <w:r w:rsidR="003854F5">
        <w:t>Alpha++</w:t>
      </w:r>
    </w:p>
    <w:p w14:paraId="01C3B8A5" w14:textId="6AFF8506" w:rsidR="003854F5" w:rsidRDefault="003854F5" w:rsidP="009169BF">
      <w:pPr>
        <w:ind w:firstLine="0"/>
      </w:pPr>
      <w:r>
        <w:tab/>
      </w:r>
      <w:r>
        <w:tab/>
        <w:t>FOR each in alpha</w:t>
      </w:r>
    </w:p>
    <w:p w14:paraId="60F46998" w14:textId="491EC6AC" w:rsidR="003854F5" w:rsidRDefault="003854F5" w:rsidP="009169BF">
      <w:pPr>
        <w:ind w:firstLine="0"/>
      </w:pPr>
      <w:r>
        <w:tab/>
      </w:r>
      <w:r>
        <w:tab/>
      </w:r>
      <w:r>
        <w:tab/>
      </w:r>
      <w:r w:rsidR="00025388">
        <w:t>IF iteration is less than 97 then set the number into to ++</w:t>
      </w:r>
    </w:p>
    <w:p w14:paraId="0DD467DD" w14:textId="5CE2CDBC" w:rsidR="00025388" w:rsidRDefault="00025388" w:rsidP="009169BF">
      <w:pPr>
        <w:ind w:firstLine="0"/>
      </w:pPr>
      <w:r>
        <w:lastRenderedPageBreak/>
        <w:tab/>
      </w:r>
      <w:r>
        <w:tab/>
      </w:r>
      <w:r>
        <w:tab/>
      </w:r>
      <w:r w:rsidR="002D7F29">
        <w:t>ELSE iterate the alpha int</w:t>
      </w:r>
    </w:p>
    <w:p w14:paraId="65E10A00" w14:textId="4257FDE2" w:rsidR="002D7F29" w:rsidRDefault="002D7F29" w:rsidP="009169BF">
      <w:pPr>
        <w:ind w:firstLine="0"/>
      </w:pPr>
      <w:r>
        <w:tab/>
      </w:r>
      <w:r>
        <w:tab/>
        <w:t>RETURN</w:t>
      </w:r>
      <w:r w:rsidR="004745E2">
        <w:t xml:space="preserve"> courses</w:t>
      </w:r>
    </w:p>
    <w:p w14:paraId="54E968DB" w14:textId="00960045" w:rsidR="004745E2" w:rsidRDefault="004745E2" w:rsidP="009169BF">
      <w:pPr>
        <w:ind w:firstLine="0"/>
      </w:pPr>
    </w:p>
    <w:p w14:paraId="73B0CB31" w14:textId="77777777" w:rsidR="00852E43" w:rsidRDefault="00852E43" w:rsidP="009169BF">
      <w:pPr>
        <w:ind w:firstLine="0"/>
      </w:pPr>
    </w:p>
    <w:p w14:paraId="47ADE459" w14:textId="77777777" w:rsidR="00852E43" w:rsidRDefault="00852E43" w:rsidP="009169BF">
      <w:pPr>
        <w:ind w:firstLine="0"/>
      </w:pPr>
    </w:p>
    <w:p w14:paraId="1BB83BFA" w14:textId="77777777" w:rsidR="00852E43" w:rsidRDefault="00852E43" w:rsidP="009169BF">
      <w:pPr>
        <w:ind w:firstLine="0"/>
      </w:pPr>
    </w:p>
    <w:p w14:paraId="3E2CA2F7" w14:textId="77777777" w:rsidR="00852E43" w:rsidRDefault="00852E43" w:rsidP="009169BF">
      <w:pPr>
        <w:ind w:firstLine="0"/>
      </w:pPr>
    </w:p>
    <w:p w14:paraId="079BD7BB" w14:textId="77777777" w:rsidR="00852E43" w:rsidRDefault="00852E43" w:rsidP="009169BF">
      <w:pPr>
        <w:ind w:firstLine="0"/>
      </w:pPr>
    </w:p>
    <w:p w14:paraId="72E223EB" w14:textId="77777777" w:rsidR="00852E43" w:rsidRDefault="00852E43" w:rsidP="009169BF">
      <w:pPr>
        <w:ind w:firstLine="0"/>
      </w:pPr>
    </w:p>
    <w:p w14:paraId="685D98E0" w14:textId="77777777" w:rsidR="00852E43" w:rsidRDefault="00852E43" w:rsidP="009169BF">
      <w:pPr>
        <w:ind w:firstLine="0"/>
      </w:pPr>
    </w:p>
    <w:p w14:paraId="55343C5D" w14:textId="77777777" w:rsidR="00852E43" w:rsidRDefault="00852E43" w:rsidP="009169BF">
      <w:pPr>
        <w:ind w:firstLine="0"/>
      </w:pPr>
    </w:p>
    <w:p w14:paraId="2738D5FB" w14:textId="77777777" w:rsidR="00852E43" w:rsidRDefault="00852E43" w:rsidP="009169BF">
      <w:pPr>
        <w:ind w:firstLine="0"/>
      </w:pPr>
    </w:p>
    <w:p w14:paraId="23B6E955" w14:textId="77777777" w:rsidR="00852E43" w:rsidRDefault="00852E43" w:rsidP="009169BF">
      <w:pPr>
        <w:ind w:firstLine="0"/>
      </w:pPr>
    </w:p>
    <w:p w14:paraId="26776BC6" w14:textId="77777777" w:rsidR="00852E43" w:rsidRDefault="00852E43" w:rsidP="009169BF">
      <w:pPr>
        <w:ind w:firstLine="0"/>
      </w:pPr>
    </w:p>
    <w:p w14:paraId="7A7BDDFD" w14:textId="77777777" w:rsidR="00852E43" w:rsidRDefault="00852E43" w:rsidP="009169BF">
      <w:pPr>
        <w:ind w:firstLine="0"/>
      </w:pPr>
    </w:p>
    <w:p w14:paraId="0934AE0D" w14:textId="77777777" w:rsidR="00852E43" w:rsidRDefault="00852E43" w:rsidP="009169BF">
      <w:pPr>
        <w:ind w:firstLine="0"/>
      </w:pPr>
    </w:p>
    <w:p w14:paraId="0C8CE5D3" w14:textId="77777777" w:rsidR="00852E43" w:rsidRDefault="00852E43" w:rsidP="009169BF">
      <w:pPr>
        <w:ind w:firstLine="0"/>
      </w:pPr>
    </w:p>
    <w:p w14:paraId="49029AEB" w14:textId="77777777" w:rsidR="00852E43" w:rsidRDefault="00852E43" w:rsidP="009169BF">
      <w:pPr>
        <w:ind w:firstLine="0"/>
      </w:pPr>
    </w:p>
    <w:p w14:paraId="43F8F2D7" w14:textId="77777777" w:rsidR="00852E43" w:rsidRDefault="00852E43" w:rsidP="009169BF">
      <w:pPr>
        <w:ind w:firstLine="0"/>
      </w:pPr>
    </w:p>
    <w:p w14:paraId="612810BE" w14:textId="77777777" w:rsidR="00852E43" w:rsidRDefault="00852E43" w:rsidP="009169BF">
      <w:pPr>
        <w:ind w:firstLine="0"/>
      </w:pPr>
    </w:p>
    <w:p w14:paraId="681FC444" w14:textId="77777777" w:rsidR="00852E43" w:rsidRDefault="00852E43" w:rsidP="009169BF">
      <w:pPr>
        <w:ind w:firstLine="0"/>
      </w:pPr>
    </w:p>
    <w:p w14:paraId="50225AD6" w14:textId="77777777" w:rsidR="00852E43" w:rsidRDefault="00852E43" w:rsidP="009169BF">
      <w:pPr>
        <w:ind w:firstLine="0"/>
      </w:pPr>
    </w:p>
    <w:p w14:paraId="162B077D" w14:textId="77777777" w:rsidR="00852E43" w:rsidRDefault="00852E43" w:rsidP="009169BF">
      <w:pPr>
        <w:ind w:firstLine="0"/>
      </w:pPr>
    </w:p>
    <w:tbl>
      <w:tblPr>
        <w:tblStyle w:val="TableGrid"/>
        <w:tblW w:w="0" w:type="auto"/>
        <w:tblLook w:val="04A0" w:firstRow="1" w:lastRow="0" w:firstColumn="1" w:lastColumn="0" w:noHBand="0" w:noVBand="1"/>
      </w:tblPr>
      <w:tblGrid>
        <w:gridCol w:w="5305"/>
        <w:gridCol w:w="1350"/>
        <w:gridCol w:w="1440"/>
        <w:gridCol w:w="1255"/>
      </w:tblGrid>
      <w:tr w:rsidR="00451029" w14:paraId="2417F2C6" w14:textId="77777777" w:rsidTr="007A7038">
        <w:tc>
          <w:tcPr>
            <w:tcW w:w="9350" w:type="dxa"/>
            <w:gridSpan w:val="4"/>
          </w:tcPr>
          <w:p w14:paraId="38F1D1C5" w14:textId="09FC65C0" w:rsidR="00451029" w:rsidRDefault="00451029" w:rsidP="00E2701D">
            <w:pPr>
              <w:ind w:firstLine="0"/>
              <w:jc w:val="center"/>
              <w:rPr>
                <w:b/>
                <w:bCs/>
              </w:rPr>
            </w:pPr>
            <w:r>
              <w:rPr>
                <w:b/>
                <w:bCs/>
              </w:rPr>
              <w:lastRenderedPageBreak/>
              <w:t>VECTOR</w:t>
            </w:r>
          </w:p>
          <w:p w14:paraId="658E6DD2" w14:textId="77777777" w:rsidR="00451029" w:rsidRPr="00B54E2F" w:rsidRDefault="00451029" w:rsidP="00E2701D">
            <w:pPr>
              <w:ind w:firstLine="0"/>
              <w:jc w:val="center"/>
              <w:rPr>
                <w:b/>
                <w:bCs/>
              </w:rPr>
            </w:pPr>
          </w:p>
        </w:tc>
      </w:tr>
      <w:tr w:rsidR="005E3BF0" w14:paraId="726C7E9D" w14:textId="77777777" w:rsidTr="00E2701D">
        <w:tc>
          <w:tcPr>
            <w:tcW w:w="5305" w:type="dxa"/>
          </w:tcPr>
          <w:p w14:paraId="1F3DE0A4" w14:textId="77777777" w:rsidR="005E3BF0" w:rsidRPr="00B54E2F" w:rsidRDefault="00E2701D" w:rsidP="00E2701D">
            <w:pPr>
              <w:ind w:firstLine="0"/>
              <w:jc w:val="center"/>
              <w:rPr>
                <w:b/>
                <w:bCs/>
              </w:rPr>
            </w:pPr>
            <w:r w:rsidRPr="00B54E2F">
              <w:rPr>
                <w:b/>
                <w:bCs/>
              </w:rPr>
              <w:t>Code</w:t>
            </w:r>
          </w:p>
          <w:p w14:paraId="5A34A66C" w14:textId="77777777" w:rsidR="00B54E2F" w:rsidRPr="00B54E2F" w:rsidRDefault="00B54E2F" w:rsidP="00E2701D">
            <w:pPr>
              <w:ind w:firstLine="0"/>
              <w:jc w:val="center"/>
              <w:rPr>
                <w:b/>
                <w:bCs/>
              </w:rPr>
            </w:pPr>
          </w:p>
          <w:p w14:paraId="4ACE61E9" w14:textId="700FF1ED" w:rsidR="00B54E2F" w:rsidRPr="00B54E2F" w:rsidRDefault="00B54E2F" w:rsidP="00E2701D">
            <w:pPr>
              <w:ind w:firstLine="0"/>
              <w:jc w:val="center"/>
              <w:rPr>
                <w:b/>
                <w:bCs/>
              </w:rPr>
            </w:pPr>
          </w:p>
        </w:tc>
        <w:tc>
          <w:tcPr>
            <w:tcW w:w="1350" w:type="dxa"/>
          </w:tcPr>
          <w:p w14:paraId="6A8F1197" w14:textId="05D0287F" w:rsidR="005E3BF0" w:rsidRPr="00B54E2F" w:rsidRDefault="00E2701D" w:rsidP="00E2701D">
            <w:pPr>
              <w:ind w:firstLine="0"/>
              <w:jc w:val="center"/>
              <w:rPr>
                <w:b/>
                <w:bCs/>
              </w:rPr>
            </w:pPr>
            <w:r w:rsidRPr="00B54E2F">
              <w:rPr>
                <w:b/>
                <w:bCs/>
              </w:rPr>
              <w:t>Line Cost</w:t>
            </w:r>
          </w:p>
        </w:tc>
        <w:tc>
          <w:tcPr>
            <w:tcW w:w="1440" w:type="dxa"/>
          </w:tcPr>
          <w:p w14:paraId="0DA2C7EB" w14:textId="5A4C7CA0" w:rsidR="005E3BF0" w:rsidRPr="00B54E2F" w:rsidRDefault="00744FC7" w:rsidP="00E2701D">
            <w:pPr>
              <w:ind w:firstLine="0"/>
              <w:jc w:val="center"/>
              <w:rPr>
                <w:b/>
                <w:bCs/>
              </w:rPr>
            </w:pPr>
            <w:r w:rsidRPr="00B54E2F">
              <w:rPr>
                <w:b/>
                <w:bCs/>
              </w:rPr>
              <w:t># Times Executes</w:t>
            </w:r>
          </w:p>
        </w:tc>
        <w:tc>
          <w:tcPr>
            <w:tcW w:w="1255" w:type="dxa"/>
          </w:tcPr>
          <w:p w14:paraId="6D960E52" w14:textId="77777777" w:rsidR="00744FC7" w:rsidRPr="00B54E2F" w:rsidRDefault="00744FC7" w:rsidP="00E2701D">
            <w:pPr>
              <w:ind w:firstLine="0"/>
              <w:jc w:val="center"/>
              <w:rPr>
                <w:b/>
                <w:bCs/>
              </w:rPr>
            </w:pPr>
            <w:r w:rsidRPr="00B54E2F">
              <w:rPr>
                <w:b/>
                <w:bCs/>
              </w:rPr>
              <w:t xml:space="preserve">Total </w:t>
            </w:r>
          </w:p>
          <w:p w14:paraId="38DC31BA" w14:textId="48D9FB9A" w:rsidR="005E3BF0" w:rsidRPr="00B54E2F" w:rsidRDefault="00744FC7" w:rsidP="00E2701D">
            <w:pPr>
              <w:ind w:firstLine="0"/>
              <w:jc w:val="center"/>
              <w:rPr>
                <w:b/>
                <w:bCs/>
              </w:rPr>
            </w:pPr>
            <w:r w:rsidRPr="00B54E2F">
              <w:rPr>
                <w:b/>
                <w:bCs/>
              </w:rPr>
              <w:t>Cost</w:t>
            </w:r>
          </w:p>
        </w:tc>
      </w:tr>
      <w:tr w:rsidR="005E3BF0" w14:paraId="1FF4F25A" w14:textId="77777777" w:rsidTr="005E3BF0">
        <w:tc>
          <w:tcPr>
            <w:tcW w:w="5305" w:type="dxa"/>
          </w:tcPr>
          <w:p w14:paraId="6FA088A4" w14:textId="1DFF56AD" w:rsidR="005E3BF0" w:rsidRDefault="004963B4" w:rsidP="009169BF">
            <w:pPr>
              <w:ind w:firstLine="0"/>
            </w:pPr>
            <w:r>
              <w:t>Declare vector</w:t>
            </w:r>
          </w:p>
          <w:p w14:paraId="47424944" w14:textId="70303A66" w:rsidR="00B54E2F" w:rsidRDefault="00B54E2F" w:rsidP="009169BF">
            <w:pPr>
              <w:ind w:firstLine="0"/>
            </w:pPr>
          </w:p>
        </w:tc>
        <w:tc>
          <w:tcPr>
            <w:tcW w:w="1350" w:type="dxa"/>
          </w:tcPr>
          <w:p w14:paraId="550195D6" w14:textId="1CDB6CAB" w:rsidR="005E3BF0" w:rsidRDefault="001E34B4" w:rsidP="009169BF">
            <w:pPr>
              <w:ind w:firstLine="0"/>
            </w:pPr>
            <w:r>
              <w:t>1</w:t>
            </w:r>
          </w:p>
        </w:tc>
        <w:tc>
          <w:tcPr>
            <w:tcW w:w="1440" w:type="dxa"/>
          </w:tcPr>
          <w:p w14:paraId="38DE0E4E" w14:textId="79A2898D" w:rsidR="005E3BF0" w:rsidRDefault="001E34B4" w:rsidP="009169BF">
            <w:pPr>
              <w:ind w:firstLine="0"/>
            </w:pPr>
            <w:r>
              <w:t>1</w:t>
            </w:r>
          </w:p>
        </w:tc>
        <w:tc>
          <w:tcPr>
            <w:tcW w:w="1255" w:type="dxa"/>
          </w:tcPr>
          <w:p w14:paraId="39D79ED4" w14:textId="5F1A00EF" w:rsidR="005E3BF0" w:rsidRDefault="00101AE4" w:rsidP="009169BF">
            <w:pPr>
              <w:ind w:firstLine="0"/>
            </w:pPr>
            <w:r>
              <w:t>1</w:t>
            </w:r>
          </w:p>
        </w:tc>
      </w:tr>
      <w:tr w:rsidR="005E3BF0" w14:paraId="6FF1B9DB" w14:textId="77777777" w:rsidTr="005E3BF0">
        <w:tc>
          <w:tcPr>
            <w:tcW w:w="5305" w:type="dxa"/>
          </w:tcPr>
          <w:p w14:paraId="2BAEA9A5" w14:textId="23C6EAC1" w:rsidR="005E3BF0" w:rsidRDefault="00D63318" w:rsidP="009169BF">
            <w:pPr>
              <w:ind w:firstLine="0"/>
            </w:pPr>
            <w:r>
              <w:t xml:space="preserve">For </w:t>
            </w:r>
            <w:r w:rsidR="009275EF">
              <w:t>each prerequisite of the course</w:t>
            </w:r>
          </w:p>
          <w:p w14:paraId="1302172D" w14:textId="0F7DE37D" w:rsidR="00B54E2F" w:rsidRDefault="00B54E2F" w:rsidP="009169BF">
            <w:pPr>
              <w:ind w:firstLine="0"/>
            </w:pPr>
          </w:p>
        </w:tc>
        <w:tc>
          <w:tcPr>
            <w:tcW w:w="1350" w:type="dxa"/>
          </w:tcPr>
          <w:p w14:paraId="523FE0D4" w14:textId="28E4A6E7" w:rsidR="005E3BF0" w:rsidRDefault="001E34B4" w:rsidP="009169BF">
            <w:pPr>
              <w:ind w:firstLine="0"/>
            </w:pPr>
            <w:r>
              <w:t>1</w:t>
            </w:r>
          </w:p>
        </w:tc>
        <w:tc>
          <w:tcPr>
            <w:tcW w:w="1440" w:type="dxa"/>
          </w:tcPr>
          <w:p w14:paraId="77A109CB" w14:textId="7D21C9CE" w:rsidR="005E3BF0" w:rsidRDefault="00F01F5E" w:rsidP="009169BF">
            <w:pPr>
              <w:ind w:firstLine="0"/>
            </w:pPr>
            <w:r>
              <w:t>n</w:t>
            </w:r>
          </w:p>
        </w:tc>
        <w:tc>
          <w:tcPr>
            <w:tcW w:w="1255" w:type="dxa"/>
          </w:tcPr>
          <w:p w14:paraId="78019659" w14:textId="0FBA6783" w:rsidR="005E3BF0" w:rsidRDefault="00F01F5E" w:rsidP="009169BF">
            <w:pPr>
              <w:ind w:firstLine="0"/>
            </w:pPr>
            <w:r>
              <w:t>n</w:t>
            </w:r>
          </w:p>
        </w:tc>
      </w:tr>
      <w:tr w:rsidR="005E3BF0" w14:paraId="322870B7" w14:textId="77777777" w:rsidTr="005E3BF0">
        <w:tc>
          <w:tcPr>
            <w:tcW w:w="5305" w:type="dxa"/>
          </w:tcPr>
          <w:p w14:paraId="27740B8F" w14:textId="54232F73" w:rsidR="00B54E2F" w:rsidRDefault="00D77F11" w:rsidP="009169BF">
            <w:pPr>
              <w:ind w:firstLine="0"/>
            </w:pPr>
            <w:r>
              <w:t>Declare vector course items (courseId, name, prereq)</w:t>
            </w:r>
          </w:p>
        </w:tc>
        <w:tc>
          <w:tcPr>
            <w:tcW w:w="1350" w:type="dxa"/>
          </w:tcPr>
          <w:p w14:paraId="29EC3050" w14:textId="052176FB" w:rsidR="005E3BF0" w:rsidRDefault="00D77F11" w:rsidP="009169BF">
            <w:pPr>
              <w:ind w:firstLine="0"/>
            </w:pPr>
            <w:r>
              <w:t>3</w:t>
            </w:r>
          </w:p>
        </w:tc>
        <w:tc>
          <w:tcPr>
            <w:tcW w:w="1440" w:type="dxa"/>
          </w:tcPr>
          <w:p w14:paraId="65062BDA" w14:textId="6B83CE39" w:rsidR="005E3BF0" w:rsidRDefault="001E34B4" w:rsidP="009169BF">
            <w:pPr>
              <w:ind w:firstLine="0"/>
            </w:pPr>
            <w:r>
              <w:t>n</w:t>
            </w:r>
          </w:p>
        </w:tc>
        <w:tc>
          <w:tcPr>
            <w:tcW w:w="1255" w:type="dxa"/>
          </w:tcPr>
          <w:p w14:paraId="38CD2C47" w14:textId="3A8B3F0B" w:rsidR="005E3BF0" w:rsidRDefault="001E34B4" w:rsidP="009169BF">
            <w:pPr>
              <w:ind w:firstLine="0"/>
            </w:pPr>
            <w:r>
              <w:t>n</w:t>
            </w:r>
          </w:p>
        </w:tc>
      </w:tr>
      <w:tr w:rsidR="00F01F5E" w14:paraId="245CE227" w14:textId="77777777" w:rsidTr="005E3BF0">
        <w:tc>
          <w:tcPr>
            <w:tcW w:w="5305" w:type="dxa"/>
          </w:tcPr>
          <w:p w14:paraId="34BB56B6" w14:textId="77777777" w:rsidR="00F01F5E" w:rsidRDefault="001E7C2A" w:rsidP="009169BF">
            <w:pPr>
              <w:ind w:firstLine="0"/>
            </w:pPr>
            <w:r>
              <w:t>Print the prerequisite course information</w:t>
            </w:r>
          </w:p>
          <w:p w14:paraId="1F233AA8" w14:textId="3E634B8B" w:rsidR="001E7C2A" w:rsidRDefault="001E7C2A" w:rsidP="009169BF">
            <w:pPr>
              <w:ind w:firstLine="0"/>
            </w:pPr>
          </w:p>
        </w:tc>
        <w:tc>
          <w:tcPr>
            <w:tcW w:w="1350" w:type="dxa"/>
          </w:tcPr>
          <w:p w14:paraId="258E0DDC" w14:textId="3BA400A6" w:rsidR="00F01F5E" w:rsidRDefault="001E34B4" w:rsidP="009169BF">
            <w:pPr>
              <w:ind w:firstLine="0"/>
            </w:pPr>
            <w:r>
              <w:t>1</w:t>
            </w:r>
          </w:p>
        </w:tc>
        <w:tc>
          <w:tcPr>
            <w:tcW w:w="1440" w:type="dxa"/>
          </w:tcPr>
          <w:p w14:paraId="55B667B2" w14:textId="4171EF1D" w:rsidR="00F01F5E" w:rsidRDefault="001E7C2A" w:rsidP="009169BF">
            <w:pPr>
              <w:ind w:firstLine="0"/>
            </w:pPr>
            <w:r>
              <w:t>n</w:t>
            </w:r>
          </w:p>
        </w:tc>
        <w:tc>
          <w:tcPr>
            <w:tcW w:w="1255" w:type="dxa"/>
          </w:tcPr>
          <w:p w14:paraId="51B4E909" w14:textId="4AEF0C6B" w:rsidR="00F01F5E" w:rsidRDefault="001E7C2A" w:rsidP="009169BF">
            <w:pPr>
              <w:ind w:firstLine="0"/>
            </w:pPr>
            <w:r>
              <w:t>n</w:t>
            </w:r>
          </w:p>
        </w:tc>
      </w:tr>
      <w:tr w:rsidR="00B54E2F" w14:paraId="2EA46BEC" w14:textId="77777777" w:rsidTr="00B54E2F">
        <w:tc>
          <w:tcPr>
            <w:tcW w:w="8095" w:type="dxa"/>
            <w:gridSpan w:val="3"/>
          </w:tcPr>
          <w:p w14:paraId="22898B42" w14:textId="6C5870CC" w:rsidR="00B54E2F" w:rsidRPr="00B54E2F" w:rsidRDefault="00B54E2F" w:rsidP="00B54E2F">
            <w:pPr>
              <w:ind w:firstLine="0"/>
              <w:jc w:val="right"/>
              <w:rPr>
                <w:b/>
                <w:bCs/>
              </w:rPr>
            </w:pPr>
            <w:r>
              <w:rPr>
                <w:b/>
                <w:bCs/>
              </w:rPr>
              <w:t>Total Cost</w:t>
            </w:r>
          </w:p>
        </w:tc>
        <w:tc>
          <w:tcPr>
            <w:tcW w:w="1255" w:type="dxa"/>
          </w:tcPr>
          <w:p w14:paraId="11B02C69" w14:textId="390C3957" w:rsidR="00B54E2F" w:rsidRDefault="001E34B4" w:rsidP="009169BF">
            <w:pPr>
              <w:ind w:firstLine="0"/>
            </w:pPr>
            <w:r>
              <w:t>5n+1</w:t>
            </w:r>
          </w:p>
        </w:tc>
      </w:tr>
      <w:tr w:rsidR="00B54E2F" w14:paraId="5F90B097" w14:textId="77777777" w:rsidTr="00B54E2F">
        <w:tc>
          <w:tcPr>
            <w:tcW w:w="8095" w:type="dxa"/>
            <w:gridSpan w:val="3"/>
          </w:tcPr>
          <w:p w14:paraId="68B5CE97" w14:textId="655819F0" w:rsidR="00B54E2F" w:rsidRPr="00B54E2F" w:rsidRDefault="00B54E2F" w:rsidP="00B54E2F">
            <w:pPr>
              <w:ind w:firstLine="0"/>
              <w:jc w:val="right"/>
              <w:rPr>
                <w:b/>
                <w:bCs/>
              </w:rPr>
            </w:pPr>
            <w:r>
              <w:rPr>
                <w:b/>
                <w:bCs/>
              </w:rPr>
              <w:t>Runtime</w:t>
            </w:r>
          </w:p>
        </w:tc>
        <w:tc>
          <w:tcPr>
            <w:tcW w:w="1255" w:type="dxa"/>
          </w:tcPr>
          <w:p w14:paraId="21C361EE" w14:textId="22C98ABE" w:rsidR="00B54E2F" w:rsidRDefault="00B54E2F" w:rsidP="009169BF">
            <w:pPr>
              <w:ind w:firstLine="0"/>
            </w:pPr>
            <w:r>
              <w:t>O(n)</w:t>
            </w:r>
          </w:p>
        </w:tc>
      </w:tr>
    </w:tbl>
    <w:p w14:paraId="2C5C1191" w14:textId="77777777" w:rsidR="00B615D0" w:rsidRDefault="00B615D0" w:rsidP="009169BF">
      <w:pPr>
        <w:ind w:firstLine="0"/>
      </w:pPr>
    </w:p>
    <w:tbl>
      <w:tblPr>
        <w:tblStyle w:val="TableGrid"/>
        <w:tblW w:w="0" w:type="auto"/>
        <w:tblLook w:val="04A0" w:firstRow="1" w:lastRow="0" w:firstColumn="1" w:lastColumn="0" w:noHBand="0" w:noVBand="1"/>
      </w:tblPr>
      <w:tblGrid>
        <w:gridCol w:w="5305"/>
        <w:gridCol w:w="1350"/>
        <w:gridCol w:w="1440"/>
        <w:gridCol w:w="1255"/>
      </w:tblGrid>
      <w:tr w:rsidR="00451029" w:rsidRPr="00B54E2F" w14:paraId="1D73D6C1" w14:textId="77777777" w:rsidTr="002D3509">
        <w:tc>
          <w:tcPr>
            <w:tcW w:w="9350" w:type="dxa"/>
            <w:gridSpan w:val="4"/>
          </w:tcPr>
          <w:p w14:paraId="74C0F0A0" w14:textId="2E935322" w:rsidR="00451029" w:rsidRDefault="00B615D0" w:rsidP="002D3509">
            <w:pPr>
              <w:ind w:firstLine="0"/>
              <w:jc w:val="center"/>
              <w:rPr>
                <w:b/>
                <w:bCs/>
              </w:rPr>
            </w:pPr>
            <w:r>
              <w:rPr>
                <w:b/>
                <w:bCs/>
              </w:rPr>
              <w:t>HASH TABLE</w:t>
            </w:r>
          </w:p>
          <w:p w14:paraId="28DC108E" w14:textId="77777777" w:rsidR="00451029" w:rsidRPr="00B54E2F" w:rsidRDefault="00451029" w:rsidP="002D3509">
            <w:pPr>
              <w:ind w:firstLine="0"/>
              <w:jc w:val="center"/>
              <w:rPr>
                <w:b/>
                <w:bCs/>
              </w:rPr>
            </w:pPr>
          </w:p>
        </w:tc>
      </w:tr>
      <w:tr w:rsidR="00451029" w:rsidRPr="00B54E2F" w14:paraId="4150C5DB" w14:textId="77777777" w:rsidTr="002D3509">
        <w:tc>
          <w:tcPr>
            <w:tcW w:w="5305" w:type="dxa"/>
          </w:tcPr>
          <w:p w14:paraId="00026250" w14:textId="77777777" w:rsidR="00451029" w:rsidRPr="00B54E2F" w:rsidRDefault="00451029" w:rsidP="002D3509">
            <w:pPr>
              <w:ind w:firstLine="0"/>
              <w:jc w:val="center"/>
              <w:rPr>
                <w:b/>
                <w:bCs/>
              </w:rPr>
            </w:pPr>
            <w:r w:rsidRPr="00B54E2F">
              <w:rPr>
                <w:b/>
                <w:bCs/>
              </w:rPr>
              <w:t>Code</w:t>
            </w:r>
          </w:p>
          <w:p w14:paraId="76825360" w14:textId="77777777" w:rsidR="00451029" w:rsidRPr="00B54E2F" w:rsidRDefault="00451029" w:rsidP="002D3509">
            <w:pPr>
              <w:ind w:firstLine="0"/>
              <w:jc w:val="center"/>
              <w:rPr>
                <w:b/>
                <w:bCs/>
              </w:rPr>
            </w:pPr>
          </w:p>
          <w:p w14:paraId="00C5928D" w14:textId="77777777" w:rsidR="00451029" w:rsidRPr="00B54E2F" w:rsidRDefault="00451029" w:rsidP="002D3509">
            <w:pPr>
              <w:ind w:firstLine="0"/>
              <w:jc w:val="center"/>
              <w:rPr>
                <w:b/>
                <w:bCs/>
              </w:rPr>
            </w:pPr>
          </w:p>
        </w:tc>
        <w:tc>
          <w:tcPr>
            <w:tcW w:w="1350" w:type="dxa"/>
          </w:tcPr>
          <w:p w14:paraId="3693D243" w14:textId="77777777" w:rsidR="00451029" w:rsidRPr="00B54E2F" w:rsidRDefault="00451029" w:rsidP="002D3509">
            <w:pPr>
              <w:ind w:firstLine="0"/>
              <w:jc w:val="center"/>
              <w:rPr>
                <w:b/>
                <w:bCs/>
              </w:rPr>
            </w:pPr>
            <w:r w:rsidRPr="00B54E2F">
              <w:rPr>
                <w:b/>
                <w:bCs/>
              </w:rPr>
              <w:t>Line Cost</w:t>
            </w:r>
          </w:p>
        </w:tc>
        <w:tc>
          <w:tcPr>
            <w:tcW w:w="1440" w:type="dxa"/>
          </w:tcPr>
          <w:p w14:paraId="5FF6202B" w14:textId="77777777" w:rsidR="00451029" w:rsidRPr="00B54E2F" w:rsidRDefault="00451029" w:rsidP="002D3509">
            <w:pPr>
              <w:ind w:firstLine="0"/>
              <w:jc w:val="center"/>
              <w:rPr>
                <w:b/>
                <w:bCs/>
              </w:rPr>
            </w:pPr>
            <w:r w:rsidRPr="00B54E2F">
              <w:rPr>
                <w:b/>
                <w:bCs/>
              </w:rPr>
              <w:t># Times Executes</w:t>
            </w:r>
          </w:p>
        </w:tc>
        <w:tc>
          <w:tcPr>
            <w:tcW w:w="1255" w:type="dxa"/>
          </w:tcPr>
          <w:p w14:paraId="003CF009" w14:textId="77777777" w:rsidR="00451029" w:rsidRPr="00B54E2F" w:rsidRDefault="00451029" w:rsidP="002D3509">
            <w:pPr>
              <w:ind w:firstLine="0"/>
              <w:jc w:val="center"/>
              <w:rPr>
                <w:b/>
                <w:bCs/>
              </w:rPr>
            </w:pPr>
            <w:r w:rsidRPr="00B54E2F">
              <w:rPr>
                <w:b/>
                <w:bCs/>
              </w:rPr>
              <w:t xml:space="preserve">Total </w:t>
            </w:r>
          </w:p>
          <w:p w14:paraId="3CD137A7" w14:textId="77777777" w:rsidR="00451029" w:rsidRPr="00B54E2F" w:rsidRDefault="00451029" w:rsidP="002D3509">
            <w:pPr>
              <w:ind w:firstLine="0"/>
              <w:jc w:val="center"/>
              <w:rPr>
                <w:b/>
                <w:bCs/>
              </w:rPr>
            </w:pPr>
            <w:r w:rsidRPr="00B54E2F">
              <w:rPr>
                <w:b/>
                <w:bCs/>
              </w:rPr>
              <w:t>Cost</w:t>
            </w:r>
          </w:p>
        </w:tc>
      </w:tr>
      <w:tr w:rsidR="00451029" w14:paraId="3BE15957" w14:textId="77777777" w:rsidTr="002D3509">
        <w:tc>
          <w:tcPr>
            <w:tcW w:w="5305" w:type="dxa"/>
          </w:tcPr>
          <w:p w14:paraId="52C32FA9" w14:textId="59853A26" w:rsidR="00451029" w:rsidRDefault="00DF71FB" w:rsidP="002D3509">
            <w:pPr>
              <w:ind w:firstLine="0"/>
            </w:pPr>
            <w:r>
              <w:t>D</w:t>
            </w:r>
            <w:r w:rsidR="004719DE">
              <w:t>ECLARE</w:t>
            </w:r>
            <w:r>
              <w:t xml:space="preserve"> hash table</w:t>
            </w:r>
          </w:p>
          <w:p w14:paraId="25083CB7" w14:textId="77777777" w:rsidR="00451029" w:rsidRDefault="00451029" w:rsidP="002D3509">
            <w:pPr>
              <w:ind w:firstLine="0"/>
            </w:pPr>
          </w:p>
        </w:tc>
        <w:tc>
          <w:tcPr>
            <w:tcW w:w="1350" w:type="dxa"/>
          </w:tcPr>
          <w:p w14:paraId="480DF58C" w14:textId="4BF8A656" w:rsidR="00451029" w:rsidRDefault="00215C2C" w:rsidP="002D3509">
            <w:pPr>
              <w:ind w:firstLine="0"/>
            </w:pPr>
            <w:r>
              <w:t>1</w:t>
            </w:r>
          </w:p>
        </w:tc>
        <w:tc>
          <w:tcPr>
            <w:tcW w:w="1440" w:type="dxa"/>
          </w:tcPr>
          <w:p w14:paraId="5A91D71F" w14:textId="195B39DE" w:rsidR="00451029" w:rsidRDefault="00215C2C" w:rsidP="002D3509">
            <w:pPr>
              <w:ind w:firstLine="0"/>
            </w:pPr>
            <w:r>
              <w:t>1</w:t>
            </w:r>
          </w:p>
        </w:tc>
        <w:tc>
          <w:tcPr>
            <w:tcW w:w="1255" w:type="dxa"/>
          </w:tcPr>
          <w:p w14:paraId="27F6A33E" w14:textId="1649764D" w:rsidR="00451029" w:rsidRDefault="00215C2C" w:rsidP="002D3509">
            <w:pPr>
              <w:ind w:firstLine="0"/>
            </w:pPr>
            <w:r>
              <w:t>1</w:t>
            </w:r>
          </w:p>
        </w:tc>
      </w:tr>
      <w:tr w:rsidR="00451029" w14:paraId="37314028" w14:textId="77777777" w:rsidTr="002D3509">
        <w:tc>
          <w:tcPr>
            <w:tcW w:w="5305" w:type="dxa"/>
          </w:tcPr>
          <w:p w14:paraId="4F2D33F3" w14:textId="4DCA0AD5" w:rsidR="00451029" w:rsidRDefault="00215C2C" w:rsidP="002D3509">
            <w:pPr>
              <w:ind w:firstLine="0"/>
            </w:pPr>
            <w:r>
              <w:t>D</w:t>
            </w:r>
            <w:r w:rsidR="004719DE">
              <w:t>ECLARE</w:t>
            </w:r>
            <w:r>
              <w:t xml:space="preserve"> key</w:t>
            </w:r>
          </w:p>
          <w:p w14:paraId="142EC6D9" w14:textId="77777777" w:rsidR="00451029" w:rsidRDefault="00451029" w:rsidP="002D3509">
            <w:pPr>
              <w:ind w:firstLine="0"/>
            </w:pPr>
          </w:p>
        </w:tc>
        <w:tc>
          <w:tcPr>
            <w:tcW w:w="1350" w:type="dxa"/>
          </w:tcPr>
          <w:p w14:paraId="618F36F1" w14:textId="2F16FFE0" w:rsidR="00451029" w:rsidRDefault="00215C2C" w:rsidP="002D3509">
            <w:pPr>
              <w:ind w:firstLine="0"/>
            </w:pPr>
            <w:r>
              <w:t>1</w:t>
            </w:r>
          </w:p>
        </w:tc>
        <w:tc>
          <w:tcPr>
            <w:tcW w:w="1440" w:type="dxa"/>
          </w:tcPr>
          <w:p w14:paraId="4E3B99A9" w14:textId="1319A62C" w:rsidR="00451029" w:rsidRDefault="00215C2C" w:rsidP="002D3509">
            <w:pPr>
              <w:ind w:firstLine="0"/>
            </w:pPr>
            <w:r>
              <w:t>1</w:t>
            </w:r>
          </w:p>
        </w:tc>
        <w:tc>
          <w:tcPr>
            <w:tcW w:w="1255" w:type="dxa"/>
          </w:tcPr>
          <w:p w14:paraId="5F82C7A0" w14:textId="51B49D39" w:rsidR="00451029" w:rsidRDefault="00215C2C" w:rsidP="002D3509">
            <w:pPr>
              <w:ind w:firstLine="0"/>
            </w:pPr>
            <w:r>
              <w:t>1</w:t>
            </w:r>
          </w:p>
        </w:tc>
      </w:tr>
      <w:tr w:rsidR="00451029" w14:paraId="600342DD" w14:textId="77777777" w:rsidTr="002D3509">
        <w:tc>
          <w:tcPr>
            <w:tcW w:w="5305" w:type="dxa"/>
          </w:tcPr>
          <w:p w14:paraId="7777221C" w14:textId="431B4969" w:rsidR="00451029" w:rsidRDefault="004719DE" w:rsidP="002D3509">
            <w:pPr>
              <w:ind w:firstLine="0"/>
            </w:pPr>
            <w:r>
              <w:t>FOR</w:t>
            </w:r>
            <w:r w:rsidR="00215C2C">
              <w:t xml:space="preserve"> each line of the file</w:t>
            </w:r>
          </w:p>
          <w:p w14:paraId="3064755F" w14:textId="77777777" w:rsidR="00451029" w:rsidRDefault="00451029" w:rsidP="002D3509">
            <w:pPr>
              <w:ind w:firstLine="0"/>
            </w:pPr>
          </w:p>
        </w:tc>
        <w:tc>
          <w:tcPr>
            <w:tcW w:w="1350" w:type="dxa"/>
          </w:tcPr>
          <w:p w14:paraId="18F79841" w14:textId="731D6813" w:rsidR="00451029" w:rsidRDefault="00215C2C" w:rsidP="002D3509">
            <w:pPr>
              <w:ind w:firstLine="0"/>
            </w:pPr>
            <w:r>
              <w:t>1</w:t>
            </w:r>
          </w:p>
        </w:tc>
        <w:tc>
          <w:tcPr>
            <w:tcW w:w="1440" w:type="dxa"/>
          </w:tcPr>
          <w:p w14:paraId="6D98A7D0" w14:textId="4A2E8F45" w:rsidR="00451029" w:rsidRDefault="00215C2C" w:rsidP="002D3509">
            <w:pPr>
              <w:ind w:firstLine="0"/>
            </w:pPr>
            <w:r>
              <w:t>n</w:t>
            </w:r>
          </w:p>
        </w:tc>
        <w:tc>
          <w:tcPr>
            <w:tcW w:w="1255" w:type="dxa"/>
          </w:tcPr>
          <w:p w14:paraId="146ACB3B" w14:textId="773B3955" w:rsidR="00451029" w:rsidRDefault="00215C2C" w:rsidP="002D3509">
            <w:pPr>
              <w:ind w:firstLine="0"/>
            </w:pPr>
            <w:r>
              <w:t>n</w:t>
            </w:r>
          </w:p>
        </w:tc>
      </w:tr>
      <w:tr w:rsidR="00451029" w14:paraId="1BED51C3" w14:textId="77777777" w:rsidTr="002D3509">
        <w:tc>
          <w:tcPr>
            <w:tcW w:w="5305" w:type="dxa"/>
          </w:tcPr>
          <w:p w14:paraId="59F6B817" w14:textId="7969912D" w:rsidR="00451029" w:rsidRDefault="004A08FC" w:rsidP="002D3509">
            <w:pPr>
              <w:ind w:firstLine="0"/>
            </w:pPr>
            <w:r>
              <w:t>RETRIEVE the current node set as currNode using key</w:t>
            </w:r>
            <w:r>
              <w:t xml:space="preserve"> </w:t>
            </w:r>
          </w:p>
        </w:tc>
        <w:tc>
          <w:tcPr>
            <w:tcW w:w="1350" w:type="dxa"/>
          </w:tcPr>
          <w:p w14:paraId="6901422A" w14:textId="52DDF299" w:rsidR="00451029" w:rsidRDefault="00A833C1" w:rsidP="002D3509">
            <w:pPr>
              <w:ind w:firstLine="0"/>
            </w:pPr>
            <w:r>
              <w:t>1</w:t>
            </w:r>
          </w:p>
        </w:tc>
        <w:tc>
          <w:tcPr>
            <w:tcW w:w="1440" w:type="dxa"/>
          </w:tcPr>
          <w:p w14:paraId="7054301A" w14:textId="77777777" w:rsidR="00451029" w:rsidRDefault="00451029" w:rsidP="002D3509">
            <w:pPr>
              <w:ind w:firstLine="0"/>
            </w:pPr>
            <w:r>
              <w:t>n</w:t>
            </w:r>
          </w:p>
        </w:tc>
        <w:tc>
          <w:tcPr>
            <w:tcW w:w="1255" w:type="dxa"/>
          </w:tcPr>
          <w:p w14:paraId="68C65665" w14:textId="77777777" w:rsidR="00451029" w:rsidRDefault="00451029" w:rsidP="002D3509">
            <w:pPr>
              <w:ind w:firstLine="0"/>
            </w:pPr>
            <w:r>
              <w:t>n</w:t>
            </w:r>
          </w:p>
        </w:tc>
      </w:tr>
      <w:tr w:rsidR="00451029" w14:paraId="7CA13F9C" w14:textId="77777777" w:rsidTr="002D3509">
        <w:tc>
          <w:tcPr>
            <w:tcW w:w="5305" w:type="dxa"/>
          </w:tcPr>
          <w:p w14:paraId="61AE95F0" w14:textId="77777777" w:rsidR="004A08FC" w:rsidRDefault="004A08FC" w:rsidP="004A08FC">
            <w:pPr>
              <w:ind w:firstLine="0"/>
            </w:pPr>
            <w:r>
              <w:t>IF the current node is not nullptr</w:t>
            </w:r>
          </w:p>
          <w:p w14:paraId="440A23C3" w14:textId="77777777" w:rsidR="00451029" w:rsidRDefault="00451029" w:rsidP="004A08FC">
            <w:pPr>
              <w:ind w:firstLine="0"/>
            </w:pPr>
          </w:p>
        </w:tc>
        <w:tc>
          <w:tcPr>
            <w:tcW w:w="1350" w:type="dxa"/>
          </w:tcPr>
          <w:p w14:paraId="540ABF30" w14:textId="19584B85" w:rsidR="00451029" w:rsidRDefault="004719DE" w:rsidP="002D3509">
            <w:pPr>
              <w:ind w:firstLine="0"/>
            </w:pPr>
            <w:r>
              <w:t>1</w:t>
            </w:r>
          </w:p>
        </w:tc>
        <w:tc>
          <w:tcPr>
            <w:tcW w:w="1440" w:type="dxa"/>
          </w:tcPr>
          <w:p w14:paraId="3B557BFD" w14:textId="77777777" w:rsidR="00451029" w:rsidRDefault="00451029" w:rsidP="002D3509">
            <w:pPr>
              <w:ind w:firstLine="0"/>
            </w:pPr>
            <w:r>
              <w:t>n</w:t>
            </w:r>
          </w:p>
        </w:tc>
        <w:tc>
          <w:tcPr>
            <w:tcW w:w="1255" w:type="dxa"/>
          </w:tcPr>
          <w:p w14:paraId="598273CC" w14:textId="77777777" w:rsidR="00451029" w:rsidRDefault="00451029" w:rsidP="002D3509">
            <w:pPr>
              <w:ind w:firstLine="0"/>
            </w:pPr>
            <w:r>
              <w:t>n</w:t>
            </w:r>
          </w:p>
        </w:tc>
      </w:tr>
      <w:tr w:rsidR="004A08FC" w14:paraId="47344E48" w14:textId="77777777" w:rsidTr="002D3509">
        <w:tc>
          <w:tcPr>
            <w:tcW w:w="5305" w:type="dxa"/>
          </w:tcPr>
          <w:p w14:paraId="08151851" w14:textId="416B7009" w:rsidR="004A08FC" w:rsidRDefault="00B81592" w:rsidP="004A08FC">
            <w:pPr>
              <w:ind w:firstLine="0"/>
            </w:pPr>
            <w:r>
              <w:t xml:space="preserve">    </w:t>
            </w:r>
            <w:r w:rsidR="004A08FC">
              <w:t>SET nextNode to the key position</w:t>
            </w:r>
          </w:p>
          <w:p w14:paraId="2E230CEA" w14:textId="39A471FA" w:rsidR="00B81592" w:rsidRDefault="00B81592" w:rsidP="004A08FC">
            <w:pPr>
              <w:ind w:firstLine="0"/>
            </w:pPr>
          </w:p>
        </w:tc>
        <w:tc>
          <w:tcPr>
            <w:tcW w:w="1350" w:type="dxa"/>
          </w:tcPr>
          <w:p w14:paraId="11B33252" w14:textId="6B55EAAE" w:rsidR="004A08FC" w:rsidRDefault="004719DE" w:rsidP="002D3509">
            <w:pPr>
              <w:ind w:firstLine="0"/>
            </w:pPr>
            <w:r>
              <w:t>n</w:t>
            </w:r>
          </w:p>
        </w:tc>
        <w:tc>
          <w:tcPr>
            <w:tcW w:w="1440" w:type="dxa"/>
          </w:tcPr>
          <w:p w14:paraId="229E27F1" w14:textId="5A190C58" w:rsidR="004A08FC" w:rsidRDefault="004719DE" w:rsidP="002D3509">
            <w:pPr>
              <w:ind w:firstLine="0"/>
            </w:pPr>
            <w:r>
              <w:t>n</w:t>
            </w:r>
          </w:p>
        </w:tc>
        <w:tc>
          <w:tcPr>
            <w:tcW w:w="1255" w:type="dxa"/>
          </w:tcPr>
          <w:p w14:paraId="286F0C36" w14:textId="0DFB84FB" w:rsidR="004A08FC" w:rsidRDefault="004719DE" w:rsidP="002D3509">
            <w:pPr>
              <w:ind w:firstLine="0"/>
            </w:pPr>
            <w:r>
              <w:t>n</w:t>
            </w:r>
          </w:p>
        </w:tc>
      </w:tr>
      <w:tr w:rsidR="004A08FC" w14:paraId="072AB83E" w14:textId="77777777" w:rsidTr="002D3509">
        <w:tc>
          <w:tcPr>
            <w:tcW w:w="5305" w:type="dxa"/>
          </w:tcPr>
          <w:p w14:paraId="787A2BFB" w14:textId="77777777" w:rsidR="004A08FC" w:rsidRDefault="004A08FC" w:rsidP="004A08FC">
            <w:pPr>
              <w:ind w:firstLine="0"/>
            </w:pPr>
            <w:r>
              <w:t>ELSE IF the node is not currently in use and empty</w:t>
            </w:r>
          </w:p>
          <w:p w14:paraId="2894764B" w14:textId="0B0D6C15" w:rsidR="00B81592" w:rsidRDefault="00B81592" w:rsidP="004A08FC">
            <w:pPr>
              <w:ind w:firstLine="0"/>
            </w:pPr>
          </w:p>
        </w:tc>
        <w:tc>
          <w:tcPr>
            <w:tcW w:w="1350" w:type="dxa"/>
          </w:tcPr>
          <w:p w14:paraId="628AEA72" w14:textId="05295213" w:rsidR="004A08FC" w:rsidRDefault="004719DE" w:rsidP="002D3509">
            <w:pPr>
              <w:ind w:firstLine="0"/>
            </w:pPr>
            <w:r>
              <w:t>1</w:t>
            </w:r>
          </w:p>
        </w:tc>
        <w:tc>
          <w:tcPr>
            <w:tcW w:w="1440" w:type="dxa"/>
          </w:tcPr>
          <w:p w14:paraId="0650F108" w14:textId="1D3E61EB" w:rsidR="004A08FC" w:rsidRDefault="004719DE" w:rsidP="002D3509">
            <w:pPr>
              <w:ind w:firstLine="0"/>
            </w:pPr>
            <w:r>
              <w:t>n</w:t>
            </w:r>
          </w:p>
        </w:tc>
        <w:tc>
          <w:tcPr>
            <w:tcW w:w="1255" w:type="dxa"/>
          </w:tcPr>
          <w:p w14:paraId="6A3B7CAC" w14:textId="7D3F44FE" w:rsidR="004A08FC" w:rsidRDefault="004719DE" w:rsidP="002D3509">
            <w:pPr>
              <w:ind w:firstLine="0"/>
            </w:pPr>
            <w:r>
              <w:t>n</w:t>
            </w:r>
          </w:p>
        </w:tc>
      </w:tr>
      <w:tr w:rsidR="004A08FC" w14:paraId="6C53FCF1" w14:textId="77777777" w:rsidTr="002D3509">
        <w:tc>
          <w:tcPr>
            <w:tcW w:w="5305" w:type="dxa"/>
          </w:tcPr>
          <w:p w14:paraId="7C450A8F" w14:textId="3B95E5EA" w:rsidR="004A08FC" w:rsidRDefault="00B81592" w:rsidP="004A08FC">
            <w:pPr>
              <w:ind w:firstLine="0"/>
            </w:pPr>
            <w:r>
              <w:t xml:space="preserve">    </w:t>
            </w:r>
            <w:r w:rsidR="004A08FC">
              <w:t>SET the current node to equal the current input</w:t>
            </w:r>
          </w:p>
          <w:p w14:paraId="0157FFF9" w14:textId="77777777" w:rsidR="004A08FC" w:rsidRDefault="004A08FC" w:rsidP="004A08FC">
            <w:pPr>
              <w:ind w:firstLine="0"/>
            </w:pPr>
          </w:p>
        </w:tc>
        <w:tc>
          <w:tcPr>
            <w:tcW w:w="1350" w:type="dxa"/>
          </w:tcPr>
          <w:p w14:paraId="2803A4E9" w14:textId="7F46AF31" w:rsidR="004A08FC" w:rsidRDefault="004719DE" w:rsidP="002D3509">
            <w:pPr>
              <w:ind w:firstLine="0"/>
            </w:pPr>
            <w:r>
              <w:t>n</w:t>
            </w:r>
          </w:p>
        </w:tc>
        <w:tc>
          <w:tcPr>
            <w:tcW w:w="1440" w:type="dxa"/>
          </w:tcPr>
          <w:p w14:paraId="2EDA53FE" w14:textId="55BBF2CB" w:rsidR="004A08FC" w:rsidRDefault="004719DE" w:rsidP="002D3509">
            <w:pPr>
              <w:ind w:firstLine="0"/>
            </w:pPr>
            <w:r>
              <w:t>n</w:t>
            </w:r>
          </w:p>
        </w:tc>
        <w:tc>
          <w:tcPr>
            <w:tcW w:w="1255" w:type="dxa"/>
          </w:tcPr>
          <w:p w14:paraId="08D4F1FC" w14:textId="265E49A9" w:rsidR="004A08FC" w:rsidRDefault="004719DE" w:rsidP="002D3509">
            <w:pPr>
              <w:ind w:firstLine="0"/>
            </w:pPr>
            <w:r>
              <w:t>n</w:t>
            </w:r>
          </w:p>
        </w:tc>
      </w:tr>
      <w:tr w:rsidR="004A08FC" w14:paraId="6046572A" w14:textId="77777777" w:rsidTr="002D3509">
        <w:tc>
          <w:tcPr>
            <w:tcW w:w="5305" w:type="dxa"/>
          </w:tcPr>
          <w:p w14:paraId="2CA4EFCF" w14:textId="00A20945" w:rsidR="004A08FC" w:rsidRDefault="004A08FC" w:rsidP="004A08FC">
            <w:pPr>
              <w:ind w:firstLine="0"/>
            </w:pPr>
            <w:r>
              <w:t>ELSE</w:t>
            </w:r>
          </w:p>
          <w:p w14:paraId="1258F5E5" w14:textId="77777777" w:rsidR="004A08FC" w:rsidRDefault="004A08FC" w:rsidP="004A08FC">
            <w:pPr>
              <w:ind w:firstLine="0"/>
            </w:pPr>
          </w:p>
        </w:tc>
        <w:tc>
          <w:tcPr>
            <w:tcW w:w="1350" w:type="dxa"/>
          </w:tcPr>
          <w:p w14:paraId="79DE1A1F" w14:textId="0A3CB22A" w:rsidR="004A08FC" w:rsidRDefault="004719DE" w:rsidP="002D3509">
            <w:pPr>
              <w:ind w:firstLine="0"/>
            </w:pPr>
            <w:r>
              <w:t>1</w:t>
            </w:r>
          </w:p>
        </w:tc>
        <w:tc>
          <w:tcPr>
            <w:tcW w:w="1440" w:type="dxa"/>
          </w:tcPr>
          <w:p w14:paraId="589CFF7C" w14:textId="558B9999" w:rsidR="004A08FC" w:rsidRDefault="004719DE" w:rsidP="002D3509">
            <w:pPr>
              <w:ind w:firstLine="0"/>
            </w:pPr>
            <w:r>
              <w:t>n</w:t>
            </w:r>
          </w:p>
        </w:tc>
        <w:tc>
          <w:tcPr>
            <w:tcW w:w="1255" w:type="dxa"/>
          </w:tcPr>
          <w:p w14:paraId="1A022B5D" w14:textId="67906017" w:rsidR="004A08FC" w:rsidRDefault="004719DE" w:rsidP="002D3509">
            <w:pPr>
              <w:ind w:firstLine="0"/>
            </w:pPr>
            <w:r>
              <w:t>n</w:t>
            </w:r>
          </w:p>
        </w:tc>
      </w:tr>
      <w:tr w:rsidR="00B81592" w14:paraId="45AC4C6E" w14:textId="77777777" w:rsidTr="002D3509">
        <w:tc>
          <w:tcPr>
            <w:tcW w:w="5305" w:type="dxa"/>
          </w:tcPr>
          <w:p w14:paraId="5CD98655" w14:textId="33688290" w:rsidR="00B81592" w:rsidRDefault="00B81592" w:rsidP="004A08FC">
            <w:pPr>
              <w:ind w:firstLine="0"/>
            </w:pPr>
            <w:r>
              <w:t xml:space="preserve">    </w:t>
            </w:r>
            <w:r>
              <w:t>WHILE the node is not empty</w:t>
            </w:r>
          </w:p>
          <w:p w14:paraId="41C7FBFA" w14:textId="14352956" w:rsidR="00B81592" w:rsidRDefault="00B81592" w:rsidP="004A08FC">
            <w:pPr>
              <w:ind w:firstLine="0"/>
            </w:pPr>
          </w:p>
        </w:tc>
        <w:tc>
          <w:tcPr>
            <w:tcW w:w="1350" w:type="dxa"/>
          </w:tcPr>
          <w:p w14:paraId="301A7DA3" w14:textId="28C34692" w:rsidR="00B81592" w:rsidRDefault="004719DE" w:rsidP="002D3509">
            <w:pPr>
              <w:ind w:firstLine="0"/>
            </w:pPr>
            <w:r>
              <w:t>n</w:t>
            </w:r>
          </w:p>
        </w:tc>
        <w:tc>
          <w:tcPr>
            <w:tcW w:w="1440" w:type="dxa"/>
          </w:tcPr>
          <w:p w14:paraId="0352AB90" w14:textId="66771E50" w:rsidR="00B81592" w:rsidRDefault="004719DE" w:rsidP="002D3509">
            <w:pPr>
              <w:ind w:firstLine="0"/>
            </w:pPr>
            <w:r>
              <w:t>n</w:t>
            </w:r>
          </w:p>
        </w:tc>
        <w:tc>
          <w:tcPr>
            <w:tcW w:w="1255" w:type="dxa"/>
          </w:tcPr>
          <w:p w14:paraId="158C6285" w14:textId="02D2C3A6" w:rsidR="00B81592" w:rsidRDefault="004719DE" w:rsidP="002D3509">
            <w:pPr>
              <w:ind w:firstLine="0"/>
            </w:pPr>
            <w:r>
              <w:t>n</w:t>
            </w:r>
          </w:p>
        </w:tc>
      </w:tr>
      <w:tr w:rsidR="00B81592" w14:paraId="59DD7494" w14:textId="77777777" w:rsidTr="002D3509">
        <w:tc>
          <w:tcPr>
            <w:tcW w:w="5305" w:type="dxa"/>
          </w:tcPr>
          <w:p w14:paraId="3C1C253B" w14:textId="181368BA" w:rsidR="00B81592" w:rsidRDefault="00B81592" w:rsidP="004A08FC">
            <w:pPr>
              <w:ind w:firstLine="0"/>
            </w:pPr>
            <w:r>
              <w:t xml:space="preserve">        </w:t>
            </w:r>
            <w:r>
              <w:t>SET current node to the next node</w:t>
            </w:r>
          </w:p>
          <w:p w14:paraId="20CF833C" w14:textId="6BCC7CB0" w:rsidR="00B81592" w:rsidRDefault="00B81592" w:rsidP="004A08FC">
            <w:pPr>
              <w:ind w:firstLine="0"/>
            </w:pPr>
          </w:p>
        </w:tc>
        <w:tc>
          <w:tcPr>
            <w:tcW w:w="1350" w:type="dxa"/>
          </w:tcPr>
          <w:p w14:paraId="53EA4E0B" w14:textId="6AA86FF3" w:rsidR="00B81592" w:rsidRDefault="004719DE" w:rsidP="002D3509">
            <w:pPr>
              <w:ind w:firstLine="0"/>
            </w:pPr>
            <w:r>
              <w:t>n</w:t>
            </w:r>
          </w:p>
        </w:tc>
        <w:tc>
          <w:tcPr>
            <w:tcW w:w="1440" w:type="dxa"/>
          </w:tcPr>
          <w:p w14:paraId="5EC0CD24" w14:textId="5ADBA368" w:rsidR="00B81592" w:rsidRDefault="004719DE" w:rsidP="002D3509">
            <w:pPr>
              <w:ind w:firstLine="0"/>
            </w:pPr>
            <w:r>
              <w:t>n</w:t>
            </w:r>
          </w:p>
        </w:tc>
        <w:tc>
          <w:tcPr>
            <w:tcW w:w="1255" w:type="dxa"/>
          </w:tcPr>
          <w:p w14:paraId="258AD36B" w14:textId="3718AD5D" w:rsidR="00B81592" w:rsidRDefault="004719DE" w:rsidP="002D3509">
            <w:pPr>
              <w:ind w:firstLine="0"/>
            </w:pPr>
            <w:r>
              <w:t>n</w:t>
            </w:r>
          </w:p>
        </w:tc>
      </w:tr>
      <w:tr w:rsidR="00451029" w14:paraId="44CDE47C" w14:textId="77777777" w:rsidTr="002D3509">
        <w:tc>
          <w:tcPr>
            <w:tcW w:w="8095" w:type="dxa"/>
            <w:gridSpan w:val="3"/>
          </w:tcPr>
          <w:p w14:paraId="51123018" w14:textId="77777777" w:rsidR="00451029" w:rsidRPr="00B54E2F" w:rsidRDefault="00451029" w:rsidP="002D3509">
            <w:pPr>
              <w:ind w:firstLine="0"/>
              <w:jc w:val="right"/>
              <w:rPr>
                <w:b/>
                <w:bCs/>
              </w:rPr>
            </w:pPr>
            <w:r>
              <w:rPr>
                <w:b/>
                <w:bCs/>
              </w:rPr>
              <w:t>Total Cost</w:t>
            </w:r>
          </w:p>
        </w:tc>
        <w:tc>
          <w:tcPr>
            <w:tcW w:w="1255" w:type="dxa"/>
          </w:tcPr>
          <w:p w14:paraId="41CBDC44" w14:textId="0858BEB6" w:rsidR="00451029" w:rsidRDefault="00232167" w:rsidP="002D3509">
            <w:pPr>
              <w:ind w:firstLine="0"/>
            </w:pPr>
            <w:r>
              <w:t>7n+2</w:t>
            </w:r>
          </w:p>
        </w:tc>
      </w:tr>
      <w:tr w:rsidR="00451029" w14:paraId="34892373" w14:textId="77777777" w:rsidTr="002D3509">
        <w:tc>
          <w:tcPr>
            <w:tcW w:w="8095" w:type="dxa"/>
            <w:gridSpan w:val="3"/>
          </w:tcPr>
          <w:p w14:paraId="29C34356" w14:textId="77777777" w:rsidR="00451029" w:rsidRPr="00B54E2F" w:rsidRDefault="00451029" w:rsidP="002D3509">
            <w:pPr>
              <w:ind w:firstLine="0"/>
              <w:jc w:val="right"/>
              <w:rPr>
                <w:b/>
                <w:bCs/>
              </w:rPr>
            </w:pPr>
            <w:r>
              <w:rPr>
                <w:b/>
                <w:bCs/>
              </w:rPr>
              <w:t>Runtime</w:t>
            </w:r>
          </w:p>
        </w:tc>
        <w:tc>
          <w:tcPr>
            <w:tcW w:w="1255" w:type="dxa"/>
          </w:tcPr>
          <w:p w14:paraId="42FB0F5C" w14:textId="77777777" w:rsidR="00451029" w:rsidRDefault="00451029" w:rsidP="002D3509">
            <w:pPr>
              <w:ind w:firstLine="0"/>
            </w:pPr>
            <w:r>
              <w:t>O(n)</w:t>
            </w:r>
          </w:p>
        </w:tc>
      </w:tr>
    </w:tbl>
    <w:p w14:paraId="4F64B5C7" w14:textId="77777777" w:rsidR="00451029" w:rsidRDefault="00451029" w:rsidP="009169BF">
      <w:pPr>
        <w:ind w:firstLine="0"/>
      </w:pPr>
    </w:p>
    <w:tbl>
      <w:tblPr>
        <w:tblStyle w:val="TableGrid"/>
        <w:tblW w:w="0" w:type="auto"/>
        <w:tblLook w:val="04A0" w:firstRow="1" w:lastRow="0" w:firstColumn="1" w:lastColumn="0" w:noHBand="0" w:noVBand="1"/>
      </w:tblPr>
      <w:tblGrid>
        <w:gridCol w:w="5305"/>
        <w:gridCol w:w="1350"/>
        <w:gridCol w:w="1440"/>
        <w:gridCol w:w="1255"/>
      </w:tblGrid>
      <w:tr w:rsidR="00451029" w:rsidRPr="00B54E2F" w14:paraId="1776C492" w14:textId="77777777" w:rsidTr="002D3509">
        <w:tc>
          <w:tcPr>
            <w:tcW w:w="9350" w:type="dxa"/>
            <w:gridSpan w:val="4"/>
          </w:tcPr>
          <w:p w14:paraId="37EF2699" w14:textId="4661C347" w:rsidR="00451029" w:rsidRDefault="00B615D0" w:rsidP="002D3509">
            <w:pPr>
              <w:ind w:firstLine="0"/>
              <w:jc w:val="center"/>
              <w:rPr>
                <w:b/>
                <w:bCs/>
              </w:rPr>
            </w:pPr>
            <w:r>
              <w:rPr>
                <w:b/>
                <w:bCs/>
              </w:rPr>
              <w:t>TREE</w:t>
            </w:r>
          </w:p>
          <w:p w14:paraId="6CA88156" w14:textId="77777777" w:rsidR="00451029" w:rsidRPr="00B54E2F" w:rsidRDefault="00451029" w:rsidP="002D3509">
            <w:pPr>
              <w:ind w:firstLine="0"/>
              <w:jc w:val="center"/>
              <w:rPr>
                <w:b/>
                <w:bCs/>
              </w:rPr>
            </w:pPr>
          </w:p>
        </w:tc>
      </w:tr>
      <w:tr w:rsidR="00451029" w:rsidRPr="00B54E2F" w14:paraId="70718C36" w14:textId="77777777" w:rsidTr="002D3509">
        <w:tc>
          <w:tcPr>
            <w:tcW w:w="5305" w:type="dxa"/>
          </w:tcPr>
          <w:p w14:paraId="425FC01F" w14:textId="77777777" w:rsidR="00451029" w:rsidRPr="00B54E2F" w:rsidRDefault="00451029" w:rsidP="002D3509">
            <w:pPr>
              <w:ind w:firstLine="0"/>
              <w:jc w:val="center"/>
              <w:rPr>
                <w:b/>
                <w:bCs/>
              </w:rPr>
            </w:pPr>
            <w:r w:rsidRPr="00B54E2F">
              <w:rPr>
                <w:b/>
                <w:bCs/>
              </w:rPr>
              <w:t>Code</w:t>
            </w:r>
          </w:p>
          <w:p w14:paraId="6E5A501B" w14:textId="77777777" w:rsidR="00451029" w:rsidRPr="00B54E2F" w:rsidRDefault="00451029" w:rsidP="002D3509">
            <w:pPr>
              <w:ind w:firstLine="0"/>
              <w:jc w:val="center"/>
              <w:rPr>
                <w:b/>
                <w:bCs/>
              </w:rPr>
            </w:pPr>
          </w:p>
          <w:p w14:paraId="19C01CC3" w14:textId="77777777" w:rsidR="00451029" w:rsidRPr="00B54E2F" w:rsidRDefault="00451029" w:rsidP="002D3509">
            <w:pPr>
              <w:ind w:firstLine="0"/>
              <w:jc w:val="center"/>
              <w:rPr>
                <w:b/>
                <w:bCs/>
              </w:rPr>
            </w:pPr>
          </w:p>
        </w:tc>
        <w:tc>
          <w:tcPr>
            <w:tcW w:w="1350" w:type="dxa"/>
          </w:tcPr>
          <w:p w14:paraId="7A1C2F8A" w14:textId="77777777" w:rsidR="00451029" w:rsidRPr="00B54E2F" w:rsidRDefault="00451029" w:rsidP="002D3509">
            <w:pPr>
              <w:ind w:firstLine="0"/>
              <w:jc w:val="center"/>
              <w:rPr>
                <w:b/>
                <w:bCs/>
              </w:rPr>
            </w:pPr>
            <w:r w:rsidRPr="00B54E2F">
              <w:rPr>
                <w:b/>
                <w:bCs/>
              </w:rPr>
              <w:t>Line Cost</w:t>
            </w:r>
          </w:p>
        </w:tc>
        <w:tc>
          <w:tcPr>
            <w:tcW w:w="1440" w:type="dxa"/>
          </w:tcPr>
          <w:p w14:paraId="2658C502" w14:textId="77777777" w:rsidR="00451029" w:rsidRPr="00B54E2F" w:rsidRDefault="00451029" w:rsidP="002D3509">
            <w:pPr>
              <w:ind w:firstLine="0"/>
              <w:jc w:val="center"/>
              <w:rPr>
                <w:b/>
                <w:bCs/>
              </w:rPr>
            </w:pPr>
            <w:r w:rsidRPr="00B54E2F">
              <w:rPr>
                <w:b/>
                <w:bCs/>
              </w:rPr>
              <w:t># Times Executes</w:t>
            </w:r>
          </w:p>
        </w:tc>
        <w:tc>
          <w:tcPr>
            <w:tcW w:w="1255" w:type="dxa"/>
          </w:tcPr>
          <w:p w14:paraId="368AAB94" w14:textId="77777777" w:rsidR="00451029" w:rsidRPr="00B54E2F" w:rsidRDefault="00451029" w:rsidP="002D3509">
            <w:pPr>
              <w:ind w:firstLine="0"/>
              <w:jc w:val="center"/>
              <w:rPr>
                <w:b/>
                <w:bCs/>
              </w:rPr>
            </w:pPr>
            <w:r w:rsidRPr="00B54E2F">
              <w:rPr>
                <w:b/>
                <w:bCs/>
              </w:rPr>
              <w:t xml:space="preserve">Total </w:t>
            </w:r>
          </w:p>
          <w:p w14:paraId="00E51C0B" w14:textId="77777777" w:rsidR="00451029" w:rsidRPr="00B54E2F" w:rsidRDefault="00451029" w:rsidP="002D3509">
            <w:pPr>
              <w:ind w:firstLine="0"/>
              <w:jc w:val="center"/>
              <w:rPr>
                <w:b/>
                <w:bCs/>
              </w:rPr>
            </w:pPr>
            <w:r w:rsidRPr="00B54E2F">
              <w:rPr>
                <w:b/>
                <w:bCs/>
              </w:rPr>
              <w:t>Cost</w:t>
            </w:r>
          </w:p>
        </w:tc>
      </w:tr>
      <w:tr w:rsidR="00451029" w14:paraId="69457DC9" w14:textId="77777777" w:rsidTr="002D3509">
        <w:tc>
          <w:tcPr>
            <w:tcW w:w="5305" w:type="dxa"/>
          </w:tcPr>
          <w:p w14:paraId="4F1CF8FD" w14:textId="10768BD6" w:rsidR="00451029" w:rsidRDefault="004378B2" w:rsidP="002D3509">
            <w:pPr>
              <w:ind w:firstLine="0"/>
            </w:pPr>
            <w:r>
              <w:t>DECLARE tree</w:t>
            </w:r>
          </w:p>
          <w:p w14:paraId="2588F394" w14:textId="77777777" w:rsidR="00451029" w:rsidRDefault="00451029" w:rsidP="002D3509">
            <w:pPr>
              <w:ind w:firstLine="0"/>
            </w:pPr>
          </w:p>
        </w:tc>
        <w:tc>
          <w:tcPr>
            <w:tcW w:w="1350" w:type="dxa"/>
          </w:tcPr>
          <w:p w14:paraId="11F53D4D" w14:textId="2D9A70C5" w:rsidR="00451029" w:rsidRDefault="004378B2" w:rsidP="002D3509">
            <w:pPr>
              <w:ind w:firstLine="0"/>
            </w:pPr>
            <w:r>
              <w:t>1</w:t>
            </w:r>
          </w:p>
        </w:tc>
        <w:tc>
          <w:tcPr>
            <w:tcW w:w="1440" w:type="dxa"/>
          </w:tcPr>
          <w:p w14:paraId="083D5FDC" w14:textId="2109C9D3" w:rsidR="00451029" w:rsidRDefault="004378B2" w:rsidP="002D3509">
            <w:pPr>
              <w:ind w:firstLine="0"/>
            </w:pPr>
            <w:r>
              <w:t>1</w:t>
            </w:r>
          </w:p>
        </w:tc>
        <w:tc>
          <w:tcPr>
            <w:tcW w:w="1255" w:type="dxa"/>
          </w:tcPr>
          <w:p w14:paraId="359326D5" w14:textId="2F48E037" w:rsidR="00451029" w:rsidRDefault="004378B2" w:rsidP="002D3509">
            <w:pPr>
              <w:ind w:firstLine="0"/>
            </w:pPr>
            <w:r>
              <w:t>1</w:t>
            </w:r>
          </w:p>
        </w:tc>
      </w:tr>
      <w:tr w:rsidR="00451029" w14:paraId="16253C8B" w14:textId="77777777" w:rsidTr="002D3509">
        <w:tc>
          <w:tcPr>
            <w:tcW w:w="5305" w:type="dxa"/>
          </w:tcPr>
          <w:p w14:paraId="29F78201" w14:textId="4F080FE0" w:rsidR="00451029" w:rsidRDefault="004378B2" w:rsidP="002D3509">
            <w:pPr>
              <w:ind w:firstLine="0"/>
            </w:pPr>
            <w:r>
              <w:t>DECLARE current</w:t>
            </w:r>
          </w:p>
          <w:p w14:paraId="17432F1E" w14:textId="77777777" w:rsidR="00451029" w:rsidRDefault="00451029" w:rsidP="002D3509">
            <w:pPr>
              <w:ind w:firstLine="0"/>
            </w:pPr>
          </w:p>
        </w:tc>
        <w:tc>
          <w:tcPr>
            <w:tcW w:w="1350" w:type="dxa"/>
          </w:tcPr>
          <w:p w14:paraId="077341B5" w14:textId="18E4FB8D" w:rsidR="00451029" w:rsidRDefault="004378B2" w:rsidP="002D3509">
            <w:pPr>
              <w:ind w:firstLine="0"/>
            </w:pPr>
            <w:r>
              <w:t>1</w:t>
            </w:r>
          </w:p>
        </w:tc>
        <w:tc>
          <w:tcPr>
            <w:tcW w:w="1440" w:type="dxa"/>
          </w:tcPr>
          <w:p w14:paraId="6BAC6BE2" w14:textId="5DC1D081" w:rsidR="00451029" w:rsidRDefault="004378B2" w:rsidP="002D3509">
            <w:pPr>
              <w:ind w:firstLine="0"/>
            </w:pPr>
            <w:r>
              <w:t>1</w:t>
            </w:r>
          </w:p>
        </w:tc>
        <w:tc>
          <w:tcPr>
            <w:tcW w:w="1255" w:type="dxa"/>
          </w:tcPr>
          <w:p w14:paraId="50B3A09B" w14:textId="1CAFF4D0" w:rsidR="00451029" w:rsidRDefault="004378B2" w:rsidP="002D3509">
            <w:pPr>
              <w:ind w:firstLine="0"/>
            </w:pPr>
            <w:r>
              <w:t>1</w:t>
            </w:r>
          </w:p>
        </w:tc>
      </w:tr>
      <w:tr w:rsidR="00451029" w14:paraId="48A61141" w14:textId="77777777" w:rsidTr="002D3509">
        <w:tc>
          <w:tcPr>
            <w:tcW w:w="5305" w:type="dxa"/>
          </w:tcPr>
          <w:p w14:paraId="2D9058FE" w14:textId="0AAEFF79" w:rsidR="00451029" w:rsidRDefault="004378B2" w:rsidP="002D3509">
            <w:pPr>
              <w:ind w:firstLine="0"/>
            </w:pPr>
            <w:r>
              <w:t>FOR each line of the file</w:t>
            </w:r>
          </w:p>
          <w:p w14:paraId="15B2E078" w14:textId="77777777" w:rsidR="00451029" w:rsidRDefault="00451029" w:rsidP="002D3509">
            <w:pPr>
              <w:ind w:firstLine="0"/>
            </w:pPr>
          </w:p>
        </w:tc>
        <w:tc>
          <w:tcPr>
            <w:tcW w:w="1350" w:type="dxa"/>
          </w:tcPr>
          <w:p w14:paraId="0A5A070E" w14:textId="254F9F37" w:rsidR="00451029" w:rsidRDefault="004378B2" w:rsidP="002D3509">
            <w:pPr>
              <w:ind w:firstLine="0"/>
            </w:pPr>
            <w:r>
              <w:t>1</w:t>
            </w:r>
          </w:p>
        </w:tc>
        <w:tc>
          <w:tcPr>
            <w:tcW w:w="1440" w:type="dxa"/>
          </w:tcPr>
          <w:p w14:paraId="3ACD650D" w14:textId="7A9BB7AD" w:rsidR="00451029" w:rsidRDefault="004378B2" w:rsidP="002D3509">
            <w:pPr>
              <w:ind w:firstLine="0"/>
            </w:pPr>
            <w:r>
              <w:t>n</w:t>
            </w:r>
          </w:p>
        </w:tc>
        <w:tc>
          <w:tcPr>
            <w:tcW w:w="1255" w:type="dxa"/>
          </w:tcPr>
          <w:p w14:paraId="74AA69B4" w14:textId="42E2589D" w:rsidR="00451029" w:rsidRDefault="004378B2" w:rsidP="002D3509">
            <w:pPr>
              <w:ind w:firstLine="0"/>
            </w:pPr>
            <w:r>
              <w:t>n</w:t>
            </w:r>
          </w:p>
        </w:tc>
      </w:tr>
      <w:tr w:rsidR="00451029" w14:paraId="75D82C80" w14:textId="77777777" w:rsidTr="002D3509">
        <w:tc>
          <w:tcPr>
            <w:tcW w:w="5305" w:type="dxa"/>
          </w:tcPr>
          <w:p w14:paraId="6DBD5E72" w14:textId="6DC3D9AC" w:rsidR="00451029" w:rsidRDefault="004378B2" w:rsidP="002D3509">
            <w:pPr>
              <w:ind w:firstLine="0"/>
            </w:pPr>
            <w:r>
              <w:t xml:space="preserve">    </w:t>
            </w:r>
            <w:r>
              <w:t>IF root is null, current course is root</w:t>
            </w:r>
            <w:r>
              <w:t xml:space="preserve"> </w:t>
            </w:r>
          </w:p>
          <w:p w14:paraId="234E098D" w14:textId="4DA53C9F" w:rsidR="004378B2" w:rsidRDefault="004378B2" w:rsidP="002D3509">
            <w:pPr>
              <w:ind w:firstLine="0"/>
            </w:pPr>
          </w:p>
        </w:tc>
        <w:tc>
          <w:tcPr>
            <w:tcW w:w="1350" w:type="dxa"/>
          </w:tcPr>
          <w:p w14:paraId="03D13A5F" w14:textId="006E671D" w:rsidR="00451029" w:rsidRDefault="004378B2" w:rsidP="002D3509">
            <w:pPr>
              <w:ind w:firstLine="0"/>
            </w:pPr>
            <w:r>
              <w:t>1</w:t>
            </w:r>
          </w:p>
        </w:tc>
        <w:tc>
          <w:tcPr>
            <w:tcW w:w="1440" w:type="dxa"/>
          </w:tcPr>
          <w:p w14:paraId="0CB90151" w14:textId="77777777" w:rsidR="00451029" w:rsidRDefault="00451029" w:rsidP="002D3509">
            <w:pPr>
              <w:ind w:firstLine="0"/>
            </w:pPr>
            <w:r>
              <w:t>n</w:t>
            </w:r>
          </w:p>
        </w:tc>
        <w:tc>
          <w:tcPr>
            <w:tcW w:w="1255" w:type="dxa"/>
          </w:tcPr>
          <w:p w14:paraId="307439BF" w14:textId="77777777" w:rsidR="00451029" w:rsidRDefault="00451029" w:rsidP="002D3509">
            <w:pPr>
              <w:ind w:firstLine="0"/>
            </w:pPr>
            <w:r>
              <w:t>n</w:t>
            </w:r>
          </w:p>
        </w:tc>
      </w:tr>
      <w:tr w:rsidR="00451029" w14:paraId="269CBDFB" w14:textId="77777777" w:rsidTr="002D3509">
        <w:tc>
          <w:tcPr>
            <w:tcW w:w="5305" w:type="dxa"/>
          </w:tcPr>
          <w:p w14:paraId="5E774F96" w14:textId="094FAE4F" w:rsidR="004378B2" w:rsidRDefault="004378B2" w:rsidP="004378B2">
            <w:pPr>
              <w:ind w:firstLine="0"/>
            </w:pPr>
            <w:r>
              <w:t xml:space="preserve">    </w:t>
            </w:r>
            <w:r>
              <w:t>ELSE IF is course number is less than root, add left</w:t>
            </w:r>
          </w:p>
          <w:p w14:paraId="2DA42701" w14:textId="77777777" w:rsidR="00451029" w:rsidRDefault="00451029" w:rsidP="002D3509">
            <w:pPr>
              <w:ind w:firstLine="0"/>
            </w:pPr>
          </w:p>
        </w:tc>
        <w:tc>
          <w:tcPr>
            <w:tcW w:w="1350" w:type="dxa"/>
          </w:tcPr>
          <w:p w14:paraId="0D791DF2" w14:textId="2676827A" w:rsidR="00451029" w:rsidRDefault="004378B2" w:rsidP="002D3509">
            <w:pPr>
              <w:ind w:firstLine="0"/>
            </w:pPr>
            <w:r>
              <w:t>1</w:t>
            </w:r>
          </w:p>
        </w:tc>
        <w:tc>
          <w:tcPr>
            <w:tcW w:w="1440" w:type="dxa"/>
          </w:tcPr>
          <w:p w14:paraId="7A7E7DF4" w14:textId="77777777" w:rsidR="00451029" w:rsidRDefault="00451029" w:rsidP="002D3509">
            <w:pPr>
              <w:ind w:firstLine="0"/>
            </w:pPr>
            <w:r>
              <w:t>n</w:t>
            </w:r>
          </w:p>
        </w:tc>
        <w:tc>
          <w:tcPr>
            <w:tcW w:w="1255" w:type="dxa"/>
          </w:tcPr>
          <w:p w14:paraId="61B2E234" w14:textId="77777777" w:rsidR="00451029" w:rsidRDefault="00451029" w:rsidP="002D3509">
            <w:pPr>
              <w:ind w:firstLine="0"/>
            </w:pPr>
            <w:r>
              <w:t>n</w:t>
            </w:r>
          </w:p>
        </w:tc>
      </w:tr>
      <w:tr w:rsidR="004378B2" w14:paraId="6150D3FD" w14:textId="77777777" w:rsidTr="002D3509">
        <w:tc>
          <w:tcPr>
            <w:tcW w:w="5305" w:type="dxa"/>
          </w:tcPr>
          <w:p w14:paraId="06984A53" w14:textId="6E499B9C" w:rsidR="004378B2" w:rsidRDefault="004378B2" w:rsidP="004378B2">
            <w:pPr>
              <w:ind w:firstLine="0"/>
            </w:pPr>
            <w:r>
              <w:t xml:space="preserve">    </w:t>
            </w:r>
            <w:r>
              <w:t>IF left is null, add courseID</w:t>
            </w:r>
          </w:p>
          <w:p w14:paraId="7DA76FBF" w14:textId="442FCD50" w:rsidR="004378B2" w:rsidRDefault="004378B2" w:rsidP="004378B2">
            <w:pPr>
              <w:ind w:firstLine="0"/>
            </w:pPr>
          </w:p>
        </w:tc>
        <w:tc>
          <w:tcPr>
            <w:tcW w:w="1350" w:type="dxa"/>
          </w:tcPr>
          <w:p w14:paraId="1B76FC08" w14:textId="2B784BFA" w:rsidR="004378B2" w:rsidRDefault="004378B2" w:rsidP="002D3509">
            <w:pPr>
              <w:ind w:firstLine="0"/>
            </w:pPr>
            <w:r>
              <w:t>1</w:t>
            </w:r>
          </w:p>
        </w:tc>
        <w:tc>
          <w:tcPr>
            <w:tcW w:w="1440" w:type="dxa"/>
          </w:tcPr>
          <w:p w14:paraId="3EAF8C4F" w14:textId="41078A01" w:rsidR="004378B2" w:rsidRDefault="004378B2" w:rsidP="002D3509">
            <w:pPr>
              <w:ind w:firstLine="0"/>
            </w:pPr>
            <w:r>
              <w:t>n</w:t>
            </w:r>
          </w:p>
        </w:tc>
        <w:tc>
          <w:tcPr>
            <w:tcW w:w="1255" w:type="dxa"/>
          </w:tcPr>
          <w:p w14:paraId="6FA67E86" w14:textId="594611D4" w:rsidR="004378B2" w:rsidRDefault="004378B2" w:rsidP="002D3509">
            <w:pPr>
              <w:ind w:firstLine="0"/>
            </w:pPr>
            <w:r>
              <w:t>n</w:t>
            </w:r>
          </w:p>
        </w:tc>
      </w:tr>
      <w:tr w:rsidR="004378B2" w14:paraId="434E4F8C" w14:textId="77777777" w:rsidTr="002D3509">
        <w:tc>
          <w:tcPr>
            <w:tcW w:w="5305" w:type="dxa"/>
          </w:tcPr>
          <w:p w14:paraId="065289F5" w14:textId="1BD53269" w:rsidR="004378B2" w:rsidRDefault="004378B2" w:rsidP="004378B2">
            <w:pPr>
              <w:ind w:firstLine="0"/>
            </w:pPr>
            <w:r>
              <w:t xml:space="preserve">    </w:t>
            </w:r>
            <w:r>
              <w:t>ELSE</w:t>
            </w:r>
          </w:p>
          <w:p w14:paraId="5BFE2FFD" w14:textId="77777777" w:rsidR="004378B2" w:rsidRDefault="004378B2" w:rsidP="004378B2">
            <w:pPr>
              <w:ind w:firstLine="0"/>
            </w:pPr>
          </w:p>
        </w:tc>
        <w:tc>
          <w:tcPr>
            <w:tcW w:w="1350" w:type="dxa"/>
          </w:tcPr>
          <w:p w14:paraId="4183DD6B" w14:textId="7026E2DB" w:rsidR="004378B2" w:rsidRDefault="004378B2" w:rsidP="002D3509">
            <w:pPr>
              <w:ind w:firstLine="0"/>
            </w:pPr>
            <w:r>
              <w:t>1</w:t>
            </w:r>
          </w:p>
        </w:tc>
        <w:tc>
          <w:tcPr>
            <w:tcW w:w="1440" w:type="dxa"/>
          </w:tcPr>
          <w:p w14:paraId="7AD229E9" w14:textId="1ED9DA88" w:rsidR="004378B2" w:rsidRDefault="004378B2" w:rsidP="002D3509">
            <w:pPr>
              <w:ind w:firstLine="0"/>
            </w:pPr>
            <w:r>
              <w:t>n</w:t>
            </w:r>
          </w:p>
        </w:tc>
        <w:tc>
          <w:tcPr>
            <w:tcW w:w="1255" w:type="dxa"/>
          </w:tcPr>
          <w:p w14:paraId="6B9EB9E4" w14:textId="26A14755" w:rsidR="004378B2" w:rsidRDefault="004378B2" w:rsidP="002D3509">
            <w:pPr>
              <w:ind w:firstLine="0"/>
            </w:pPr>
            <w:r>
              <w:t>n</w:t>
            </w:r>
          </w:p>
        </w:tc>
      </w:tr>
      <w:tr w:rsidR="004378B2" w14:paraId="4D5807F8" w14:textId="77777777" w:rsidTr="002D3509">
        <w:tc>
          <w:tcPr>
            <w:tcW w:w="5305" w:type="dxa"/>
          </w:tcPr>
          <w:p w14:paraId="7FF1EB90" w14:textId="64B8218C" w:rsidR="004378B2" w:rsidRDefault="004378B2" w:rsidP="004378B2">
            <w:pPr>
              <w:ind w:firstLine="0"/>
            </w:pPr>
            <w:r>
              <w:t xml:space="preserve">        </w:t>
            </w:r>
            <w:r>
              <w:t>IF course number is less than leaf, add left</w:t>
            </w:r>
          </w:p>
          <w:p w14:paraId="57A0145D" w14:textId="5E79C9DE" w:rsidR="004378B2" w:rsidRDefault="004378B2" w:rsidP="004378B2">
            <w:pPr>
              <w:ind w:firstLine="0"/>
            </w:pPr>
          </w:p>
        </w:tc>
        <w:tc>
          <w:tcPr>
            <w:tcW w:w="1350" w:type="dxa"/>
          </w:tcPr>
          <w:p w14:paraId="333A1575" w14:textId="143A5D00" w:rsidR="004378B2" w:rsidRDefault="004378B2" w:rsidP="002D3509">
            <w:pPr>
              <w:ind w:firstLine="0"/>
            </w:pPr>
            <w:r>
              <w:t>1</w:t>
            </w:r>
          </w:p>
        </w:tc>
        <w:tc>
          <w:tcPr>
            <w:tcW w:w="1440" w:type="dxa"/>
          </w:tcPr>
          <w:p w14:paraId="5655E73E" w14:textId="2EC40F3B" w:rsidR="004378B2" w:rsidRDefault="004378B2" w:rsidP="002D3509">
            <w:pPr>
              <w:ind w:firstLine="0"/>
            </w:pPr>
            <w:r>
              <w:t>n</w:t>
            </w:r>
          </w:p>
        </w:tc>
        <w:tc>
          <w:tcPr>
            <w:tcW w:w="1255" w:type="dxa"/>
          </w:tcPr>
          <w:p w14:paraId="38952923" w14:textId="3289276C" w:rsidR="004378B2" w:rsidRDefault="004378B2" w:rsidP="002D3509">
            <w:pPr>
              <w:ind w:firstLine="0"/>
            </w:pPr>
            <w:r>
              <w:t>n</w:t>
            </w:r>
          </w:p>
        </w:tc>
      </w:tr>
      <w:tr w:rsidR="004378B2" w14:paraId="569658F7" w14:textId="77777777" w:rsidTr="002D3509">
        <w:tc>
          <w:tcPr>
            <w:tcW w:w="5305" w:type="dxa"/>
          </w:tcPr>
          <w:p w14:paraId="7CEDC290" w14:textId="665047F1" w:rsidR="004378B2" w:rsidRDefault="004378B2" w:rsidP="004378B2">
            <w:pPr>
              <w:ind w:firstLine="0"/>
            </w:pPr>
            <w:r>
              <w:t xml:space="preserve">        </w:t>
            </w:r>
            <w:r>
              <w:t>IF course number is more than leaf, add right</w:t>
            </w:r>
          </w:p>
          <w:p w14:paraId="4A104D76" w14:textId="02851E16" w:rsidR="004378B2" w:rsidRDefault="004378B2" w:rsidP="004378B2">
            <w:pPr>
              <w:ind w:firstLine="0"/>
            </w:pPr>
          </w:p>
        </w:tc>
        <w:tc>
          <w:tcPr>
            <w:tcW w:w="1350" w:type="dxa"/>
          </w:tcPr>
          <w:p w14:paraId="6E788094" w14:textId="1E0E89AA" w:rsidR="004378B2" w:rsidRDefault="004378B2" w:rsidP="002D3509">
            <w:pPr>
              <w:ind w:firstLine="0"/>
            </w:pPr>
            <w:r>
              <w:t>1</w:t>
            </w:r>
          </w:p>
        </w:tc>
        <w:tc>
          <w:tcPr>
            <w:tcW w:w="1440" w:type="dxa"/>
          </w:tcPr>
          <w:p w14:paraId="1FE9B05E" w14:textId="52BA1DAB" w:rsidR="004378B2" w:rsidRDefault="004378B2" w:rsidP="002D3509">
            <w:pPr>
              <w:ind w:firstLine="0"/>
            </w:pPr>
            <w:r>
              <w:t>n</w:t>
            </w:r>
          </w:p>
        </w:tc>
        <w:tc>
          <w:tcPr>
            <w:tcW w:w="1255" w:type="dxa"/>
          </w:tcPr>
          <w:p w14:paraId="631FD0B3" w14:textId="4911153E" w:rsidR="004378B2" w:rsidRDefault="004378B2" w:rsidP="002D3509">
            <w:pPr>
              <w:ind w:firstLine="0"/>
            </w:pPr>
            <w:r>
              <w:t>n</w:t>
            </w:r>
          </w:p>
        </w:tc>
      </w:tr>
      <w:tr w:rsidR="004378B2" w14:paraId="62A0635A" w14:textId="77777777" w:rsidTr="002D3509">
        <w:tc>
          <w:tcPr>
            <w:tcW w:w="5305" w:type="dxa"/>
          </w:tcPr>
          <w:p w14:paraId="7282AA9E" w14:textId="21D5845E" w:rsidR="004378B2" w:rsidRDefault="004378B2" w:rsidP="004378B2">
            <w:pPr>
              <w:ind w:firstLine="0"/>
            </w:pPr>
            <w:r>
              <w:t xml:space="preserve">    </w:t>
            </w:r>
            <w:r>
              <w:t>ELSE if course number is more than root, add to right</w:t>
            </w:r>
          </w:p>
          <w:p w14:paraId="25D55872" w14:textId="77777777" w:rsidR="004378B2" w:rsidRDefault="004378B2" w:rsidP="004378B2">
            <w:pPr>
              <w:ind w:firstLine="0"/>
            </w:pPr>
          </w:p>
        </w:tc>
        <w:tc>
          <w:tcPr>
            <w:tcW w:w="1350" w:type="dxa"/>
          </w:tcPr>
          <w:p w14:paraId="04AED3DA" w14:textId="2F68C97C" w:rsidR="004378B2" w:rsidRDefault="004378B2" w:rsidP="002D3509">
            <w:pPr>
              <w:ind w:firstLine="0"/>
            </w:pPr>
            <w:r>
              <w:t>1</w:t>
            </w:r>
          </w:p>
        </w:tc>
        <w:tc>
          <w:tcPr>
            <w:tcW w:w="1440" w:type="dxa"/>
          </w:tcPr>
          <w:p w14:paraId="4201FBC8" w14:textId="62066B58" w:rsidR="004378B2" w:rsidRDefault="004378B2" w:rsidP="002D3509">
            <w:pPr>
              <w:ind w:firstLine="0"/>
            </w:pPr>
            <w:r>
              <w:t>n</w:t>
            </w:r>
          </w:p>
        </w:tc>
        <w:tc>
          <w:tcPr>
            <w:tcW w:w="1255" w:type="dxa"/>
          </w:tcPr>
          <w:p w14:paraId="6124FA3A" w14:textId="2B50EBE2" w:rsidR="004378B2" w:rsidRDefault="004378B2" w:rsidP="002D3509">
            <w:pPr>
              <w:ind w:firstLine="0"/>
            </w:pPr>
            <w:r>
              <w:t>n</w:t>
            </w:r>
          </w:p>
        </w:tc>
      </w:tr>
      <w:tr w:rsidR="004378B2" w14:paraId="272FBB55" w14:textId="77777777" w:rsidTr="002D3509">
        <w:tc>
          <w:tcPr>
            <w:tcW w:w="5305" w:type="dxa"/>
          </w:tcPr>
          <w:p w14:paraId="73454A14" w14:textId="22A30855" w:rsidR="004378B2" w:rsidRDefault="004378B2" w:rsidP="004378B2">
            <w:pPr>
              <w:ind w:firstLine="0"/>
            </w:pPr>
            <w:r>
              <w:t xml:space="preserve">        </w:t>
            </w:r>
            <w:r>
              <w:t>IF right is null, add courseID</w:t>
            </w:r>
          </w:p>
          <w:p w14:paraId="11C58EAB" w14:textId="6C124A48" w:rsidR="004378B2" w:rsidRDefault="004378B2" w:rsidP="004378B2">
            <w:pPr>
              <w:ind w:firstLine="0"/>
            </w:pPr>
          </w:p>
        </w:tc>
        <w:tc>
          <w:tcPr>
            <w:tcW w:w="1350" w:type="dxa"/>
          </w:tcPr>
          <w:p w14:paraId="62FEF848" w14:textId="5A75F991" w:rsidR="004378B2" w:rsidRDefault="004378B2" w:rsidP="002D3509">
            <w:pPr>
              <w:ind w:firstLine="0"/>
            </w:pPr>
            <w:r>
              <w:t>1</w:t>
            </w:r>
          </w:p>
        </w:tc>
        <w:tc>
          <w:tcPr>
            <w:tcW w:w="1440" w:type="dxa"/>
          </w:tcPr>
          <w:p w14:paraId="6A87CAE7" w14:textId="7AF41FEA" w:rsidR="004378B2" w:rsidRDefault="004378B2" w:rsidP="002D3509">
            <w:pPr>
              <w:ind w:firstLine="0"/>
            </w:pPr>
            <w:r>
              <w:t>n</w:t>
            </w:r>
          </w:p>
        </w:tc>
        <w:tc>
          <w:tcPr>
            <w:tcW w:w="1255" w:type="dxa"/>
          </w:tcPr>
          <w:p w14:paraId="767FFD92" w14:textId="027957F6" w:rsidR="004378B2" w:rsidRDefault="004378B2" w:rsidP="002D3509">
            <w:pPr>
              <w:ind w:firstLine="0"/>
            </w:pPr>
            <w:r>
              <w:t>n</w:t>
            </w:r>
          </w:p>
        </w:tc>
      </w:tr>
      <w:tr w:rsidR="004378B2" w14:paraId="1D4DE71F" w14:textId="77777777" w:rsidTr="002D3509">
        <w:tc>
          <w:tcPr>
            <w:tcW w:w="5305" w:type="dxa"/>
          </w:tcPr>
          <w:p w14:paraId="7EC9A200" w14:textId="039F1D9A" w:rsidR="004378B2" w:rsidRDefault="004378B2" w:rsidP="004378B2">
            <w:pPr>
              <w:ind w:firstLine="0"/>
            </w:pPr>
            <w:r>
              <w:t xml:space="preserve">    </w:t>
            </w:r>
            <w:r>
              <w:t>ELSE</w:t>
            </w:r>
          </w:p>
          <w:p w14:paraId="72F5F051" w14:textId="77777777" w:rsidR="004378B2" w:rsidRDefault="004378B2" w:rsidP="004378B2">
            <w:pPr>
              <w:ind w:firstLine="0"/>
            </w:pPr>
          </w:p>
        </w:tc>
        <w:tc>
          <w:tcPr>
            <w:tcW w:w="1350" w:type="dxa"/>
          </w:tcPr>
          <w:p w14:paraId="6011507B" w14:textId="043026E7" w:rsidR="004378B2" w:rsidRDefault="004378B2" w:rsidP="002D3509">
            <w:pPr>
              <w:ind w:firstLine="0"/>
            </w:pPr>
            <w:r>
              <w:t>1</w:t>
            </w:r>
          </w:p>
        </w:tc>
        <w:tc>
          <w:tcPr>
            <w:tcW w:w="1440" w:type="dxa"/>
          </w:tcPr>
          <w:p w14:paraId="13495EAB" w14:textId="465117AE" w:rsidR="004378B2" w:rsidRDefault="004378B2" w:rsidP="002D3509">
            <w:pPr>
              <w:ind w:firstLine="0"/>
            </w:pPr>
            <w:r>
              <w:t>n</w:t>
            </w:r>
          </w:p>
        </w:tc>
        <w:tc>
          <w:tcPr>
            <w:tcW w:w="1255" w:type="dxa"/>
          </w:tcPr>
          <w:p w14:paraId="00C193C0" w14:textId="30063BAE" w:rsidR="004378B2" w:rsidRDefault="004378B2" w:rsidP="002D3509">
            <w:pPr>
              <w:ind w:firstLine="0"/>
            </w:pPr>
            <w:r>
              <w:t>n</w:t>
            </w:r>
          </w:p>
        </w:tc>
      </w:tr>
      <w:tr w:rsidR="004378B2" w14:paraId="5EA633D2" w14:textId="77777777" w:rsidTr="002D3509">
        <w:tc>
          <w:tcPr>
            <w:tcW w:w="5305" w:type="dxa"/>
          </w:tcPr>
          <w:p w14:paraId="2F4D24DB" w14:textId="220312E3" w:rsidR="004378B2" w:rsidRDefault="004378B2" w:rsidP="004378B2">
            <w:pPr>
              <w:ind w:firstLine="0"/>
            </w:pPr>
            <w:r>
              <w:t xml:space="preserve">        </w:t>
            </w:r>
            <w:r>
              <w:t>IF course number is less than leaf, add left</w:t>
            </w:r>
            <w:r>
              <w:tab/>
            </w:r>
          </w:p>
          <w:p w14:paraId="46B07A3D" w14:textId="1C2B7A5A" w:rsidR="004378B2" w:rsidRDefault="004378B2" w:rsidP="004378B2">
            <w:pPr>
              <w:ind w:firstLine="0"/>
            </w:pPr>
          </w:p>
        </w:tc>
        <w:tc>
          <w:tcPr>
            <w:tcW w:w="1350" w:type="dxa"/>
          </w:tcPr>
          <w:p w14:paraId="7B4E474E" w14:textId="4B3C7263" w:rsidR="004378B2" w:rsidRDefault="004378B2" w:rsidP="002D3509">
            <w:pPr>
              <w:ind w:firstLine="0"/>
            </w:pPr>
            <w:r>
              <w:t>1</w:t>
            </w:r>
          </w:p>
        </w:tc>
        <w:tc>
          <w:tcPr>
            <w:tcW w:w="1440" w:type="dxa"/>
          </w:tcPr>
          <w:p w14:paraId="051270AD" w14:textId="0F7B96F0" w:rsidR="004378B2" w:rsidRDefault="004378B2" w:rsidP="002D3509">
            <w:pPr>
              <w:ind w:firstLine="0"/>
            </w:pPr>
            <w:r>
              <w:t>n</w:t>
            </w:r>
          </w:p>
        </w:tc>
        <w:tc>
          <w:tcPr>
            <w:tcW w:w="1255" w:type="dxa"/>
          </w:tcPr>
          <w:p w14:paraId="2F7961B5" w14:textId="135A28AB" w:rsidR="004378B2" w:rsidRDefault="004378B2" w:rsidP="002D3509">
            <w:pPr>
              <w:ind w:firstLine="0"/>
            </w:pPr>
            <w:r>
              <w:t>n</w:t>
            </w:r>
          </w:p>
        </w:tc>
      </w:tr>
      <w:tr w:rsidR="004378B2" w14:paraId="0974AF4F" w14:textId="77777777" w:rsidTr="002D3509">
        <w:tc>
          <w:tcPr>
            <w:tcW w:w="5305" w:type="dxa"/>
          </w:tcPr>
          <w:p w14:paraId="33B0AF72" w14:textId="606C1625" w:rsidR="004378B2" w:rsidRDefault="004378B2" w:rsidP="004378B2">
            <w:pPr>
              <w:ind w:firstLine="0"/>
            </w:pPr>
            <w:r>
              <w:t xml:space="preserve">        </w:t>
            </w:r>
            <w:r>
              <w:t>IF course number is more than leaf, add right</w:t>
            </w:r>
          </w:p>
          <w:p w14:paraId="49DC742F" w14:textId="39E86996" w:rsidR="004378B2" w:rsidRDefault="004378B2" w:rsidP="004378B2">
            <w:pPr>
              <w:ind w:firstLine="0"/>
            </w:pPr>
          </w:p>
        </w:tc>
        <w:tc>
          <w:tcPr>
            <w:tcW w:w="1350" w:type="dxa"/>
          </w:tcPr>
          <w:p w14:paraId="29621760" w14:textId="51E1F95A" w:rsidR="004378B2" w:rsidRDefault="004378B2" w:rsidP="002D3509">
            <w:pPr>
              <w:ind w:firstLine="0"/>
            </w:pPr>
            <w:r>
              <w:t>1</w:t>
            </w:r>
          </w:p>
        </w:tc>
        <w:tc>
          <w:tcPr>
            <w:tcW w:w="1440" w:type="dxa"/>
          </w:tcPr>
          <w:p w14:paraId="332791B9" w14:textId="4079FC5A" w:rsidR="004378B2" w:rsidRDefault="004378B2" w:rsidP="002D3509">
            <w:pPr>
              <w:ind w:firstLine="0"/>
            </w:pPr>
            <w:r>
              <w:t>n</w:t>
            </w:r>
          </w:p>
        </w:tc>
        <w:tc>
          <w:tcPr>
            <w:tcW w:w="1255" w:type="dxa"/>
          </w:tcPr>
          <w:p w14:paraId="100E2380" w14:textId="22D2D6EC" w:rsidR="004378B2" w:rsidRDefault="004378B2" w:rsidP="002D3509">
            <w:pPr>
              <w:ind w:firstLine="0"/>
            </w:pPr>
            <w:r>
              <w:t>n</w:t>
            </w:r>
          </w:p>
        </w:tc>
      </w:tr>
      <w:tr w:rsidR="00451029" w14:paraId="6364EB39" w14:textId="77777777" w:rsidTr="002D3509">
        <w:tc>
          <w:tcPr>
            <w:tcW w:w="8095" w:type="dxa"/>
            <w:gridSpan w:val="3"/>
          </w:tcPr>
          <w:p w14:paraId="66311EE6" w14:textId="77777777" w:rsidR="00451029" w:rsidRPr="00B54E2F" w:rsidRDefault="00451029" w:rsidP="002D3509">
            <w:pPr>
              <w:ind w:firstLine="0"/>
              <w:jc w:val="right"/>
              <w:rPr>
                <w:b/>
                <w:bCs/>
              </w:rPr>
            </w:pPr>
            <w:r>
              <w:rPr>
                <w:b/>
                <w:bCs/>
              </w:rPr>
              <w:t>Total Cost</w:t>
            </w:r>
          </w:p>
        </w:tc>
        <w:tc>
          <w:tcPr>
            <w:tcW w:w="1255" w:type="dxa"/>
          </w:tcPr>
          <w:p w14:paraId="057B39CC" w14:textId="53267BE2" w:rsidR="00451029" w:rsidRDefault="004378B2" w:rsidP="002D3509">
            <w:pPr>
              <w:ind w:firstLine="0"/>
            </w:pPr>
            <w:r>
              <w:t>14n+2</w:t>
            </w:r>
          </w:p>
        </w:tc>
      </w:tr>
      <w:tr w:rsidR="00451029" w14:paraId="187116F7" w14:textId="77777777" w:rsidTr="002D3509">
        <w:tc>
          <w:tcPr>
            <w:tcW w:w="8095" w:type="dxa"/>
            <w:gridSpan w:val="3"/>
          </w:tcPr>
          <w:p w14:paraId="31A0D8AD" w14:textId="77777777" w:rsidR="00451029" w:rsidRPr="00B54E2F" w:rsidRDefault="00451029" w:rsidP="002D3509">
            <w:pPr>
              <w:ind w:firstLine="0"/>
              <w:jc w:val="right"/>
              <w:rPr>
                <w:b/>
                <w:bCs/>
              </w:rPr>
            </w:pPr>
            <w:r>
              <w:rPr>
                <w:b/>
                <w:bCs/>
              </w:rPr>
              <w:t>Runtime</w:t>
            </w:r>
          </w:p>
        </w:tc>
        <w:tc>
          <w:tcPr>
            <w:tcW w:w="1255" w:type="dxa"/>
          </w:tcPr>
          <w:p w14:paraId="02A53F11" w14:textId="77777777" w:rsidR="00451029" w:rsidRDefault="00451029" w:rsidP="002D3509">
            <w:pPr>
              <w:ind w:firstLine="0"/>
            </w:pPr>
            <w:r>
              <w:t>O(n)</w:t>
            </w:r>
          </w:p>
        </w:tc>
      </w:tr>
    </w:tbl>
    <w:p w14:paraId="064C4B3D" w14:textId="77777777" w:rsidR="00451029" w:rsidRDefault="00451029" w:rsidP="009169BF">
      <w:pPr>
        <w:ind w:firstLine="0"/>
      </w:pPr>
    </w:p>
    <w:p w14:paraId="5FB82FF9" w14:textId="77777777" w:rsidR="004378B2" w:rsidRDefault="004378B2" w:rsidP="009169BF">
      <w:pPr>
        <w:ind w:firstLine="0"/>
      </w:pPr>
    </w:p>
    <w:p w14:paraId="251C18E8" w14:textId="77777777" w:rsidR="004378B2" w:rsidRDefault="004378B2" w:rsidP="009169BF">
      <w:pPr>
        <w:ind w:firstLine="0"/>
      </w:pPr>
    </w:p>
    <w:p w14:paraId="554558AF" w14:textId="77777777" w:rsidR="004378B2" w:rsidRDefault="004378B2" w:rsidP="009169BF">
      <w:pPr>
        <w:ind w:firstLine="0"/>
      </w:pPr>
    </w:p>
    <w:p w14:paraId="3F61C808" w14:textId="091B3806" w:rsidR="00683BFF" w:rsidRDefault="00024107" w:rsidP="009169BF">
      <w:pPr>
        <w:ind w:firstLine="0"/>
        <w:rPr>
          <w:b/>
          <w:bCs/>
          <w:u w:val="single"/>
        </w:rPr>
      </w:pPr>
      <w:r>
        <w:rPr>
          <w:b/>
          <w:bCs/>
          <w:u w:val="single"/>
        </w:rPr>
        <w:lastRenderedPageBreak/>
        <w:t>Vectors</w:t>
      </w:r>
    </w:p>
    <w:p w14:paraId="7A1C105B" w14:textId="7718241C" w:rsidR="00024107" w:rsidRDefault="00024107" w:rsidP="009169BF">
      <w:pPr>
        <w:ind w:firstLine="0"/>
      </w:pPr>
      <w:r>
        <w:t xml:space="preserve">Vectors are a clean and simple solution for data structure sorting and handle small amounts of data incredibly well.  </w:t>
      </w:r>
      <w:r w:rsidR="00230F5C">
        <w:t>The main drawback is that searches become exponential the more data you add to that structure.  If I were to compare vectors to other data types</w:t>
      </w:r>
      <w:r w:rsidR="0024495A">
        <w:t xml:space="preserve">, vectors would win only if the data structure was small enough to consider declaration and runtime of the structure itself an issue.  </w:t>
      </w:r>
      <w:r w:rsidR="00C3506F">
        <w:t>In this case it would not be the most effective as we are sorting large data sets where return time is important for each use case.</w:t>
      </w:r>
    </w:p>
    <w:p w14:paraId="05C2F86F" w14:textId="77777777" w:rsidR="00987BC2" w:rsidRDefault="00987BC2" w:rsidP="009169BF">
      <w:pPr>
        <w:ind w:firstLine="0"/>
      </w:pPr>
    </w:p>
    <w:p w14:paraId="500B32B8" w14:textId="618E1F61" w:rsidR="00987BC2" w:rsidRDefault="005E0843" w:rsidP="009169BF">
      <w:pPr>
        <w:ind w:firstLine="0"/>
        <w:rPr>
          <w:b/>
          <w:bCs/>
          <w:u w:val="single"/>
        </w:rPr>
      </w:pPr>
      <w:r>
        <w:rPr>
          <w:b/>
          <w:bCs/>
          <w:u w:val="single"/>
        </w:rPr>
        <w:t>Hash Tables</w:t>
      </w:r>
    </w:p>
    <w:p w14:paraId="2F66EE50" w14:textId="69528F21" w:rsidR="005E0843" w:rsidRDefault="005E0843" w:rsidP="009169BF">
      <w:pPr>
        <w:ind w:firstLine="0"/>
      </w:pPr>
      <w:r>
        <w:t xml:space="preserve">Hash tables require more overhead to set up but sort data structures more efficiently as multiple linked lists can be </w:t>
      </w:r>
      <w:r w:rsidR="00AC363D">
        <w:t>compiled</w:t>
      </w:r>
      <w:r>
        <w:t xml:space="preserve"> into as large a structure is required for </w:t>
      </w:r>
      <w:r w:rsidR="00AC363D">
        <w:t xml:space="preserve">its general purpose.  It may take more </w:t>
      </w:r>
      <w:r w:rsidR="00B93C48">
        <w:t>resources</w:t>
      </w:r>
      <w:r w:rsidR="00AC363D">
        <w:t xml:space="preserve"> to declare and set up/run a hash </w:t>
      </w:r>
      <w:r w:rsidR="00B93C48">
        <w:t>table,</w:t>
      </w:r>
      <w:r w:rsidR="00AC363D">
        <w:t xml:space="preserve"> but the speed of return would make it worth it.  Unlike vectors the hash table can be expanded </w:t>
      </w:r>
      <w:r w:rsidR="00710E7E">
        <w:t xml:space="preserve">as you need to suit faster run times.  </w:t>
      </w:r>
      <w:r w:rsidR="00B93C48">
        <w:t>However,</w:t>
      </w:r>
      <w:r w:rsidR="00710E7E">
        <w:t xml:space="preserve"> the need for declared sets would require the program to iterate through each linked list header until it found the data set which can make the process take more time if </w:t>
      </w:r>
      <w:r w:rsidR="00B93C48">
        <w:t>the data set grows too large.</w:t>
      </w:r>
    </w:p>
    <w:p w14:paraId="6EBCB38F" w14:textId="77777777" w:rsidR="00B93C48" w:rsidRDefault="00B93C48" w:rsidP="009169BF">
      <w:pPr>
        <w:ind w:firstLine="0"/>
      </w:pPr>
    </w:p>
    <w:p w14:paraId="613B364B" w14:textId="63EE5E5E" w:rsidR="00B93C48" w:rsidRDefault="00B93C48" w:rsidP="009169BF">
      <w:pPr>
        <w:ind w:firstLine="0"/>
        <w:rPr>
          <w:b/>
          <w:bCs/>
          <w:u w:val="single"/>
        </w:rPr>
      </w:pPr>
      <w:r>
        <w:rPr>
          <w:b/>
          <w:bCs/>
          <w:u w:val="single"/>
        </w:rPr>
        <w:t>Trees</w:t>
      </w:r>
    </w:p>
    <w:p w14:paraId="08BE08AB" w14:textId="03DF5475" w:rsidR="00B93C48" w:rsidRDefault="00B93C48" w:rsidP="009169BF">
      <w:pPr>
        <w:ind w:firstLine="0"/>
      </w:pPr>
      <w:r>
        <w:t xml:space="preserve">Trees are the most efficient way to sort extremely large data sets in my opinion.  When you have a large data set, unlike a hash table where the </w:t>
      </w:r>
      <w:r w:rsidR="00622CE0">
        <w:t xml:space="preserve">compiler would need to parse through each line until it found the right header, the tree structures itself in such a way that </w:t>
      </w:r>
      <w:r w:rsidR="000345A6">
        <w:t xml:space="preserve">it only needs to interact with a small fraction of the data.  Trees do, however, have the most overhead and require more resources to set up and run, but save themselves with the compiling time needed to interact or </w:t>
      </w:r>
      <w:r w:rsidR="000345A6">
        <w:lastRenderedPageBreak/>
        <w:t xml:space="preserve">edit the data structure.  </w:t>
      </w:r>
      <w:r w:rsidR="003E4D3D">
        <w:t xml:space="preserve">Considering the magnitude of the data used for course files, and </w:t>
      </w:r>
      <w:r w:rsidR="00910F37">
        <w:t>the ability to easily adapt to larger and larger structures, trees make a strong contender.</w:t>
      </w:r>
    </w:p>
    <w:p w14:paraId="409A9F16" w14:textId="77777777" w:rsidR="000839AA" w:rsidRDefault="000839AA" w:rsidP="009169BF">
      <w:pPr>
        <w:ind w:firstLine="0"/>
      </w:pPr>
    </w:p>
    <w:p w14:paraId="563851B9" w14:textId="0F696EA2" w:rsidR="000839AA" w:rsidRPr="00B93C48" w:rsidRDefault="000839AA" w:rsidP="009169BF">
      <w:pPr>
        <w:ind w:firstLine="0"/>
      </w:pPr>
      <w:r>
        <w:tab/>
        <w:t xml:space="preserve">Each data structure has its advantages and disadvantages, to me the main difference is what size and type of data you are storing.  For instance, I recently was playing a video game that has </w:t>
      </w:r>
      <w:r w:rsidR="0067415A">
        <w:t>an</w:t>
      </w:r>
      <w:r>
        <w:t xml:space="preserve"> outdated hash table structure that it was using </w:t>
      </w:r>
      <w:r w:rsidR="00144FDF">
        <w:t xml:space="preserve">for retrieving .dat files and textures.  The game did not preprocess so most files remained in .zip format until they were needed, this created unnecessary slow down </w:t>
      </w:r>
      <w:r w:rsidR="004E4DE5">
        <w:t xml:space="preserve">for newer systems that run at much higher frame rates </w:t>
      </w:r>
      <w:r w:rsidR="0067415A">
        <w:t>than</w:t>
      </w:r>
      <w:r w:rsidR="004E4DE5">
        <w:t xml:space="preserve"> what the developers intended.  While a hash table was a perfect structure at 60 or 30 FPS, a</w:t>
      </w:r>
      <w:r w:rsidR="0067415A">
        <w:t xml:space="preserve">t 177 FPS the structure was outdated and incapable of keeping up.  A mod was created to attempt to fix this by </w:t>
      </w:r>
      <w:r w:rsidR="00D34943">
        <w:t xml:space="preserve">separating the data structures into a more organized format that used linked lists </w:t>
      </w:r>
      <w:r w:rsidR="005D7418">
        <w:t>organized in greater numbers that preprocessed</w:t>
      </w:r>
      <w:r w:rsidR="00D50DB8">
        <w:t xml:space="preserve"> out of .zip files.  My suggestion would be to use a tree as the structure itself would be fas</w:t>
      </w:r>
      <w:r w:rsidR="006E0357">
        <w:t xml:space="preserve">test at retrieving data as opposed to uploading data.  </w:t>
      </w:r>
      <w:r w:rsidR="00D17F8D">
        <w:t xml:space="preserve">The main purpose of this function would be to retrieve information more </w:t>
      </w:r>
      <w:r w:rsidR="00FC62BD">
        <w:t>than</w:t>
      </w:r>
      <w:r w:rsidR="00D17F8D">
        <w:t xml:space="preserve"> upload it, so </w:t>
      </w:r>
      <w:r w:rsidR="0037066E">
        <w:t>the need for fast upload would be unnecessary.</w:t>
      </w:r>
      <w:r w:rsidR="00FC62BD">
        <w:t xml:space="preserve">  This is why in computer programming there is no such thing as a right answer, only a best answer with the information you have.  At the time the game developers I mentioned chose the right structure</w:t>
      </w:r>
      <w:r w:rsidR="00ED6FF3">
        <w:t>, but as technology changed it became incapable of adapting to new systems.</w:t>
      </w:r>
      <w:r w:rsidR="00092E31">
        <w:t xml:space="preserve">  With the information I have I chose trees but that could change depending on the data I receive.</w:t>
      </w:r>
    </w:p>
    <w:sectPr w:rsidR="000839AA" w:rsidRPr="00B93C4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0FC24" w14:textId="77777777" w:rsidR="007A6D4E" w:rsidRDefault="007A6D4E">
      <w:pPr>
        <w:spacing w:line="240" w:lineRule="auto"/>
      </w:pPr>
      <w:r>
        <w:separator/>
      </w:r>
    </w:p>
  </w:endnote>
  <w:endnote w:type="continuationSeparator" w:id="0">
    <w:p w14:paraId="4F108A32" w14:textId="77777777" w:rsidR="007A6D4E" w:rsidRDefault="007A6D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F4BBF" w14:textId="77777777" w:rsidR="007A6D4E" w:rsidRDefault="007A6D4E">
      <w:pPr>
        <w:spacing w:line="240" w:lineRule="auto"/>
      </w:pPr>
      <w:r>
        <w:separator/>
      </w:r>
    </w:p>
  </w:footnote>
  <w:footnote w:type="continuationSeparator" w:id="0">
    <w:p w14:paraId="2EE8490B" w14:textId="77777777" w:rsidR="007A6D4E" w:rsidRDefault="007A6D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0B1E8" w14:textId="15073639" w:rsidR="00E614DD" w:rsidRDefault="00C6370D">
    <w:pPr>
      <w:pStyle w:val="Header"/>
    </w:pPr>
    <w:r>
      <w:t>Schooler-Davison</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C5461" w14:textId="2B70F2D0" w:rsidR="00E614DD" w:rsidRDefault="00F87C66">
    <w:pPr>
      <w:pStyle w:val="Header"/>
    </w:pPr>
    <w:r>
      <w:t>Schooler-Davison</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07D5485"/>
    <w:multiLevelType w:val="hybridMultilevel"/>
    <w:tmpl w:val="A8D47CCA"/>
    <w:lvl w:ilvl="0" w:tplc="BC2682F6">
      <w:start w:val="24"/>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04332400">
    <w:abstractNumId w:val="9"/>
  </w:num>
  <w:num w:numId="2" w16cid:durableId="790707779">
    <w:abstractNumId w:val="7"/>
  </w:num>
  <w:num w:numId="3" w16cid:durableId="1980303894">
    <w:abstractNumId w:val="6"/>
  </w:num>
  <w:num w:numId="4" w16cid:durableId="871917471">
    <w:abstractNumId w:val="5"/>
  </w:num>
  <w:num w:numId="5" w16cid:durableId="864640492">
    <w:abstractNumId w:val="4"/>
  </w:num>
  <w:num w:numId="6" w16cid:durableId="1492869280">
    <w:abstractNumId w:val="8"/>
  </w:num>
  <w:num w:numId="7" w16cid:durableId="985936471">
    <w:abstractNumId w:val="3"/>
  </w:num>
  <w:num w:numId="8" w16cid:durableId="72510231">
    <w:abstractNumId w:val="2"/>
  </w:num>
  <w:num w:numId="9" w16cid:durableId="155268724">
    <w:abstractNumId w:val="1"/>
  </w:num>
  <w:num w:numId="10" w16cid:durableId="1510556601">
    <w:abstractNumId w:val="0"/>
  </w:num>
  <w:num w:numId="11" w16cid:durableId="1611544478">
    <w:abstractNumId w:val="12"/>
  </w:num>
  <w:num w:numId="12" w16cid:durableId="812212961">
    <w:abstractNumId w:val="17"/>
  </w:num>
  <w:num w:numId="13" w16cid:durableId="1376084296">
    <w:abstractNumId w:val="18"/>
  </w:num>
  <w:num w:numId="14" w16cid:durableId="1261378878">
    <w:abstractNumId w:val="14"/>
  </w:num>
  <w:num w:numId="15" w16cid:durableId="1601179743">
    <w:abstractNumId w:val="21"/>
  </w:num>
  <w:num w:numId="16" w16cid:durableId="900169593">
    <w:abstractNumId w:val="16"/>
  </w:num>
  <w:num w:numId="17" w16cid:durableId="1521621356">
    <w:abstractNumId w:val="11"/>
  </w:num>
  <w:num w:numId="18" w16cid:durableId="1521431492">
    <w:abstractNumId w:val="10"/>
  </w:num>
  <w:num w:numId="19" w16cid:durableId="973876833">
    <w:abstractNumId w:val="15"/>
  </w:num>
  <w:num w:numId="20" w16cid:durableId="1270159604">
    <w:abstractNumId w:val="22"/>
  </w:num>
  <w:num w:numId="21" w16cid:durableId="1893686654">
    <w:abstractNumId w:val="13"/>
  </w:num>
  <w:num w:numId="22" w16cid:durableId="89549387">
    <w:abstractNumId w:val="19"/>
  </w:num>
  <w:num w:numId="23" w16cid:durableId="11436242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60"/>
    <w:rsid w:val="00010FDA"/>
    <w:rsid w:val="00012414"/>
    <w:rsid w:val="00024107"/>
    <w:rsid w:val="00025388"/>
    <w:rsid w:val="000345A6"/>
    <w:rsid w:val="00040CBB"/>
    <w:rsid w:val="00061908"/>
    <w:rsid w:val="000839AA"/>
    <w:rsid w:val="00092E31"/>
    <w:rsid w:val="000B78C8"/>
    <w:rsid w:val="000C7CAE"/>
    <w:rsid w:val="000D1D8B"/>
    <w:rsid w:val="000F6A1F"/>
    <w:rsid w:val="00101AE4"/>
    <w:rsid w:val="001244A7"/>
    <w:rsid w:val="00136A5B"/>
    <w:rsid w:val="00144FDF"/>
    <w:rsid w:val="001463B2"/>
    <w:rsid w:val="001D4E59"/>
    <w:rsid w:val="001E0CF7"/>
    <w:rsid w:val="001E34B4"/>
    <w:rsid w:val="001E7C2A"/>
    <w:rsid w:val="001F62C0"/>
    <w:rsid w:val="00215C2C"/>
    <w:rsid w:val="00230F5C"/>
    <w:rsid w:val="00232167"/>
    <w:rsid w:val="0024495A"/>
    <w:rsid w:val="00245E02"/>
    <w:rsid w:val="0026539B"/>
    <w:rsid w:val="00267634"/>
    <w:rsid w:val="002A4245"/>
    <w:rsid w:val="002B01E9"/>
    <w:rsid w:val="002B688E"/>
    <w:rsid w:val="002C104B"/>
    <w:rsid w:val="002D7F29"/>
    <w:rsid w:val="002F5CC9"/>
    <w:rsid w:val="00302EB0"/>
    <w:rsid w:val="003466D9"/>
    <w:rsid w:val="00353B66"/>
    <w:rsid w:val="00366AF0"/>
    <w:rsid w:val="0037066E"/>
    <w:rsid w:val="00385460"/>
    <w:rsid w:val="003854F5"/>
    <w:rsid w:val="003A4351"/>
    <w:rsid w:val="003E4D3D"/>
    <w:rsid w:val="0041617D"/>
    <w:rsid w:val="004378B2"/>
    <w:rsid w:val="00451029"/>
    <w:rsid w:val="004719DE"/>
    <w:rsid w:val="004745E2"/>
    <w:rsid w:val="004963B4"/>
    <w:rsid w:val="004A08FC"/>
    <w:rsid w:val="004A2675"/>
    <w:rsid w:val="004B1209"/>
    <w:rsid w:val="004E0D34"/>
    <w:rsid w:val="004E4DE5"/>
    <w:rsid w:val="004F7139"/>
    <w:rsid w:val="00510A07"/>
    <w:rsid w:val="0057540B"/>
    <w:rsid w:val="005928DA"/>
    <w:rsid w:val="005C2179"/>
    <w:rsid w:val="005D7418"/>
    <w:rsid w:val="005E0843"/>
    <w:rsid w:val="005E3BF0"/>
    <w:rsid w:val="0061433F"/>
    <w:rsid w:val="00622CE0"/>
    <w:rsid w:val="0067415A"/>
    <w:rsid w:val="00677104"/>
    <w:rsid w:val="00683BFF"/>
    <w:rsid w:val="00691EC1"/>
    <w:rsid w:val="006C3ED7"/>
    <w:rsid w:val="006E0357"/>
    <w:rsid w:val="00710B64"/>
    <w:rsid w:val="00710E7E"/>
    <w:rsid w:val="0072400E"/>
    <w:rsid w:val="00744FC7"/>
    <w:rsid w:val="00747D1B"/>
    <w:rsid w:val="00776661"/>
    <w:rsid w:val="007A6D4E"/>
    <w:rsid w:val="007C53FB"/>
    <w:rsid w:val="007D5841"/>
    <w:rsid w:val="007D7B71"/>
    <w:rsid w:val="007E3E35"/>
    <w:rsid w:val="00852E43"/>
    <w:rsid w:val="00872A13"/>
    <w:rsid w:val="008B7D18"/>
    <w:rsid w:val="008C489D"/>
    <w:rsid w:val="008D6D53"/>
    <w:rsid w:val="008F1F97"/>
    <w:rsid w:val="008F4052"/>
    <w:rsid w:val="00910F37"/>
    <w:rsid w:val="009169BF"/>
    <w:rsid w:val="009202E2"/>
    <w:rsid w:val="009275EF"/>
    <w:rsid w:val="00960E75"/>
    <w:rsid w:val="009662A6"/>
    <w:rsid w:val="00987BC2"/>
    <w:rsid w:val="009C7926"/>
    <w:rsid w:val="009D12D4"/>
    <w:rsid w:val="009D4EB3"/>
    <w:rsid w:val="009D73CD"/>
    <w:rsid w:val="00A3410F"/>
    <w:rsid w:val="00A44074"/>
    <w:rsid w:val="00A833C1"/>
    <w:rsid w:val="00A8392D"/>
    <w:rsid w:val="00AA0947"/>
    <w:rsid w:val="00AC363D"/>
    <w:rsid w:val="00B11CFB"/>
    <w:rsid w:val="00B13D1B"/>
    <w:rsid w:val="00B54E2F"/>
    <w:rsid w:val="00B615D0"/>
    <w:rsid w:val="00B65D1C"/>
    <w:rsid w:val="00B81592"/>
    <w:rsid w:val="00B818DF"/>
    <w:rsid w:val="00B93C48"/>
    <w:rsid w:val="00BC6F35"/>
    <w:rsid w:val="00BF5D63"/>
    <w:rsid w:val="00C3506F"/>
    <w:rsid w:val="00C6370D"/>
    <w:rsid w:val="00C75921"/>
    <w:rsid w:val="00C77BF1"/>
    <w:rsid w:val="00CC48B8"/>
    <w:rsid w:val="00CD0A69"/>
    <w:rsid w:val="00D17F8D"/>
    <w:rsid w:val="00D34943"/>
    <w:rsid w:val="00D50DB8"/>
    <w:rsid w:val="00D52117"/>
    <w:rsid w:val="00D63318"/>
    <w:rsid w:val="00D7713A"/>
    <w:rsid w:val="00D7760B"/>
    <w:rsid w:val="00D77F11"/>
    <w:rsid w:val="00DB0D39"/>
    <w:rsid w:val="00DE0E2F"/>
    <w:rsid w:val="00DF71FB"/>
    <w:rsid w:val="00E14005"/>
    <w:rsid w:val="00E2701D"/>
    <w:rsid w:val="00E614DD"/>
    <w:rsid w:val="00EA11F4"/>
    <w:rsid w:val="00ED6FF3"/>
    <w:rsid w:val="00F01F5E"/>
    <w:rsid w:val="00F174BE"/>
    <w:rsid w:val="00F671CD"/>
    <w:rsid w:val="00F87C66"/>
    <w:rsid w:val="00F93072"/>
    <w:rsid w:val="00F9444C"/>
    <w:rsid w:val="00FA0203"/>
    <w:rsid w:val="00FC3DE7"/>
    <w:rsid w:val="00FC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E8796"/>
  <w15:chartTrackingRefBased/>
  <w15:docId w15:val="{4C4FCB88-58DF-4985-82FD-8A7AD995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BF5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00838099">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7446888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90255100">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0646331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s\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91BB55-5B4E-4C47-A646-4E705D526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207</TotalTime>
  <Pages>11</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Davison</dc:creator>
  <cp:keywords/>
  <dc:description/>
  <cp:lastModifiedBy>Davison, Eric</cp:lastModifiedBy>
  <cp:revision>104</cp:revision>
  <dcterms:created xsi:type="dcterms:W3CDTF">2024-11-25T00:31:00Z</dcterms:created>
  <dcterms:modified xsi:type="dcterms:W3CDTF">2024-12-15T20:06:00Z</dcterms:modified>
  <cp:version/>
</cp:coreProperties>
</file>